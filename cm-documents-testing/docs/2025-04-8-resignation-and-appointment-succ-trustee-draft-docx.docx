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9E8F7" w14:textId="77777777" w:rsidR="00F62F45" w:rsidRDefault="00F62F45"/>
    <w:p w14:paraId="31EB42F1" w14:textId="77777777" w:rsidR="00DE3262" w:rsidRDefault="00DE3262">
      <w:pPr>
        <w:jc w:val="center"/>
      </w:pPr>
      <w:r>
        <w:t xml:space="preserve">JESSE DAVID HEISLER IRREVOCABLE TRUST </w:t>
      </w:r>
    </w:p>
    <w:p w14:paraId="2973F117" w14:textId="77777777" w:rsidR="00DE3262" w:rsidRDefault="00DE3262">
      <w:pPr>
        <w:jc w:val="center"/>
      </w:pPr>
      <w:r>
        <w:t>Dated December 30, 2010, as amended</w:t>
      </w:r>
    </w:p>
    <w:p w14:paraId="5FF4DB84" w14:textId="77777777" w:rsidR="00DE3262" w:rsidRDefault="00DE3262">
      <w:pPr>
        <w:jc w:val="center"/>
      </w:pPr>
    </w:p>
    <w:p w14:paraId="4F9640D4" w14:textId="77777777" w:rsidR="00F62F45" w:rsidRDefault="00F62F45">
      <w:pPr>
        <w:jc w:val="center"/>
      </w:pPr>
    </w:p>
    <w:p w14:paraId="5241D1BE" w14:textId="77777777" w:rsidR="00DE3262" w:rsidRDefault="00A02C40">
      <w:pPr>
        <w:jc w:val="center"/>
      </w:pPr>
      <w:r>
        <w:t xml:space="preserve">RESIGNATION and </w:t>
      </w:r>
      <w:r w:rsidR="00F62F45">
        <w:t>APPOINTMENT OF SUCCESSOR</w:t>
      </w:r>
      <w:r w:rsidR="00DE3262">
        <w:t xml:space="preserve"> TRUSTEE </w:t>
      </w:r>
      <w:r w:rsidR="00F62F45">
        <w:t>BY</w:t>
      </w:r>
    </w:p>
    <w:p w14:paraId="42183FDD" w14:textId="77777777" w:rsidR="00F62F45" w:rsidRDefault="00DE3262">
      <w:pPr>
        <w:jc w:val="center"/>
      </w:pPr>
      <w:r>
        <w:t>CO-</w:t>
      </w:r>
      <w:r w:rsidR="00F62F45">
        <w:t>TRUSTEE</w:t>
      </w:r>
      <w:r>
        <w:t>S</w:t>
      </w:r>
      <w:r w:rsidR="00F62F45">
        <w:t xml:space="preserve"> NOW SERVING</w:t>
      </w:r>
    </w:p>
    <w:p w14:paraId="374EB460" w14:textId="77777777" w:rsidR="001D68DE" w:rsidRDefault="001D68DE" w:rsidP="001D68DE"/>
    <w:p w14:paraId="6738188C" w14:textId="7A87EE60" w:rsidR="001D68DE" w:rsidRDefault="001D68DE" w:rsidP="001D68DE">
      <w:r>
        <w:t xml:space="preserve">WHEREAS, the </w:t>
      </w:r>
      <w:r>
        <w:t>Jesse David Heisler Irrevocable Trust dated December 30, 2010</w:t>
      </w:r>
      <w:r>
        <w:t xml:space="preserve"> (</w:t>
      </w:r>
      <w:r w:rsidR="00C7177A">
        <w:t>t</w:t>
      </w:r>
      <w:r>
        <w:t>he “Trust”) was created by Joy Zeeb Brinton (f/k/a Joy Heisler-Brinton) and Brett Brinton and funded with interests in a single closely held company that Joy and Brett had founded, and</w:t>
      </w:r>
    </w:p>
    <w:p w14:paraId="59B7D4AC" w14:textId="77777777" w:rsidR="001D68DE" w:rsidRDefault="001D68DE" w:rsidP="001D68DE"/>
    <w:p w14:paraId="53F83BED" w14:textId="77FAB0D5" w:rsidR="001D68DE" w:rsidRDefault="001D68DE" w:rsidP="001D68DE">
      <w:r>
        <w:t xml:space="preserve">WHEREAS, Brett Brinton </w:t>
      </w:r>
      <w:r w:rsidRPr="001D68DE">
        <w:t xml:space="preserve">served as principal administrator and record keeper </w:t>
      </w:r>
      <w:r>
        <w:t>of the Trust</w:t>
      </w:r>
      <w:r w:rsidRPr="001D68DE">
        <w:t> </w:t>
      </w:r>
      <w:r>
        <w:t>until his unexpected death in 2020, with the Trust liquidating the shares of the closely-held company during Brett’s administration, and</w:t>
      </w:r>
    </w:p>
    <w:p w14:paraId="41F0976F" w14:textId="77777777" w:rsidR="001D68DE" w:rsidRDefault="001D68DE" w:rsidP="001D68DE"/>
    <w:p w14:paraId="2459B90D" w14:textId="77777777" w:rsidR="001D68DE" w:rsidRDefault="001D68DE" w:rsidP="001D68DE">
      <w:r>
        <w:t>WHEREAS, the c</w:t>
      </w:r>
      <w:r w:rsidRPr="001D68DE">
        <w:t xml:space="preserve">urrent Co-Trustees have served together since Christine Jarman was appointed as successor Co-Trustee upon Brett A. Brinton's </w:t>
      </w:r>
      <w:r>
        <w:t xml:space="preserve">passing, and </w:t>
      </w:r>
    </w:p>
    <w:p w14:paraId="6B907F82" w14:textId="77777777" w:rsidR="001D68DE" w:rsidRDefault="001D68DE" w:rsidP="001D68DE"/>
    <w:p w14:paraId="51DB2734" w14:textId="772E2AB4" w:rsidR="001D68DE" w:rsidRDefault="001D68DE" w:rsidP="001D68DE">
      <w:r>
        <w:t>WHEREAS, the Co-Trustees now wish to resign and appoint Jesse David Heisler as Trustee of the Trust;</w:t>
      </w:r>
    </w:p>
    <w:p w14:paraId="651F708E" w14:textId="77777777" w:rsidR="001D68DE" w:rsidRDefault="001D68DE" w:rsidP="001D68DE"/>
    <w:p w14:paraId="33D927FC" w14:textId="76D4F66A" w:rsidR="001D68DE" w:rsidRDefault="001D68DE" w:rsidP="001D68DE">
      <w:r>
        <w:t>IT IS HEREBY agreed as follows:</w:t>
      </w:r>
    </w:p>
    <w:p w14:paraId="3756D2F5" w14:textId="77777777" w:rsidR="00F62F45" w:rsidRDefault="00F62F45">
      <w:pPr>
        <w:jc w:val="center"/>
      </w:pPr>
    </w:p>
    <w:p w14:paraId="18E7DA65" w14:textId="4BD0C525" w:rsidR="001C6310" w:rsidRDefault="00DE3262" w:rsidP="001C6310">
      <w:pPr>
        <w:pStyle w:val="Footer"/>
        <w:numPr>
          <w:ilvl w:val="0"/>
          <w:numId w:val="11"/>
        </w:numPr>
        <w:tabs>
          <w:tab w:val="clear" w:pos="4320"/>
          <w:tab w:val="clear" w:pos="8640"/>
        </w:tabs>
        <w:ind w:left="0" w:firstLine="720"/>
      </w:pPr>
      <w:r w:rsidRPr="001C6310">
        <w:rPr>
          <w:u w:val="single"/>
        </w:rPr>
        <w:t>Intent</w:t>
      </w:r>
      <w:r>
        <w:t>.  By this document, it is the intent of Joy</w:t>
      </w:r>
      <w:r w:rsidR="002E2222">
        <w:t xml:space="preserve"> </w:t>
      </w:r>
      <w:r w:rsidR="00AA406C">
        <w:t xml:space="preserve">Zeeb Brinton </w:t>
      </w:r>
      <w:r>
        <w:t>and Christine M. Jarman to resign as Trustees of the Trust</w:t>
      </w:r>
      <w:r w:rsidR="00A02C40">
        <w:t xml:space="preserve"> and to appoint </w:t>
      </w:r>
      <w:r w:rsidR="001D68DE">
        <w:t xml:space="preserve">Jesse David Heisler </w:t>
      </w:r>
      <w:r w:rsidR="00A02C40">
        <w:t>a</w:t>
      </w:r>
      <w:r w:rsidR="001D68DE">
        <w:t>s</w:t>
      </w:r>
      <w:r w:rsidR="00A02C40">
        <w:t xml:space="preserve"> successor </w:t>
      </w:r>
      <w:r w:rsidR="001D68DE">
        <w:t>T</w:t>
      </w:r>
      <w:r w:rsidR="00A02C40">
        <w:t>rustee</w:t>
      </w:r>
      <w:r w:rsidR="001C6310">
        <w:t>.</w:t>
      </w:r>
    </w:p>
    <w:p w14:paraId="11B222EB" w14:textId="77777777" w:rsidR="001C6310" w:rsidRDefault="001C6310" w:rsidP="001C6310">
      <w:pPr>
        <w:pStyle w:val="Footer"/>
        <w:tabs>
          <w:tab w:val="clear" w:pos="4320"/>
          <w:tab w:val="clear" w:pos="8640"/>
        </w:tabs>
      </w:pPr>
      <w:r>
        <w:t xml:space="preserve"> </w:t>
      </w:r>
    </w:p>
    <w:p w14:paraId="79F25D1F" w14:textId="77777777" w:rsidR="001C6310" w:rsidRDefault="001C6310" w:rsidP="001C6310">
      <w:pPr>
        <w:pStyle w:val="Footer"/>
        <w:numPr>
          <w:ilvl w:val="0"/>
          <w:numId w:val="11"/>
        </w:numPr>
        <w:tabs>
          <w:tab w:val="clear" w:pos="4320"/>
          <w:tab w:val="clear" w:pos="8640"/>
        </w:tabs>
        <w:ind w:left="0" w:firstLine="720"/>
      </w:pPr>
      <w:r w:rsidRPr="001C6310">
        <w:rPr>
          <w:u w:val="single"/>
        </w:rPr>
        <w:t>Nonjudicial Binding Agreement</w:t>
      </w:r>
      <w:r>
        <w:t xml:space="preserve">.  By the agreement of all parties to the Trust, a Nonjudicial Binding Agreement resolving issues related to trust administration was signed and filed in Cause No. 20-4-06916-4 SEA in the Superior Court of Washington on the </w:t>
      </w:r>
      <w:r w:rsidR="002E2222">
        <w:t>23rd</w:t>
      </w:r>
      <w:r>
        <w:t xml:space="preserve"> day of November, 2020 (“Agreement”).</w:t>
      </w:r>
      <w:r w:rsidR="002E2222">
        <w:t xml:space="preserve">  The Agreement r</w:t>
      </w:r>
      <w:r>
        <w:t>eplaced Section 7.1 of the Trust as follows:</w:t>
      </w:r>
    </w:p>
    <w:p w14:paraId="61EB609A" w14:textId="77777777" w:rsidR="001C6310" w:rsidRDefault="001C6310" w:rsidP="001C6310">
      <w:pPr>
        <w:pStyle w:val="ListParagraph"/>
      </w:pPr>
    </w:p>
    <w:p w14:paraId="1DE5D4FB" w14:textId="77777777" w:rsidR="001C6310" w:rsidRDefault="001C6310" w:rsidP="001C6310">
      <w:pPr>
        <w:pStyle w:val="Footer"/>
        <w:tabs>
          <w:tab w:val="clear" w:pos="4320"/>
          <w:tab w:val="clear" w:pos="8640"/>
        </w:tabs>
        <w:ind w:left="720"/>
      </w:pPr>
      <w:r>
        <w:t xml:space="preserve">Section 7.1.  </w:t>
      </w:r>
      <w:r w:rsidRPr="002E2222">
        <w:rPr>
          <w:u w:val="single"/>
        </w:rPr>
        <w:t>Appointment of Successor Trustee</w:t>
      </w:r>
      <w:r>
        <w:t xml:space="preserve">.  In the event that a Trustee is at any time unable or unwilling to act as Trustee of the Trust, then before resigning they shall have the power to appoint a successor Trustee to replace themselves.  Any such successor Trustee appointed hereunder shall, to the extent reasonably possible, know and be familiar with the Trust beneficiary and his financial needs, shall have a good reputation in the community, shall have no criminal records, and shall be familiar with and agree to carry out the role of a Trustee and to act at all times as a fiduciary for the sole benefit of the Trust beneficiary.  In the event that no successor Trustee is named by a resigning Trustee, the remaining Trustee shall have the power to appoint a successor Trustee.  In the event there is at any time a single Trustee of the Trust and such Trustee resigns or is otherwise unable or unwilling to continue to serve, and such Trustee fails to appoint a successor Trustee, the Trust beneficiary, if age 18 or older, shall be entitled to name a </w:t>
      </w:r>
      <w:r>
        <w:lastRenderedPageBreak/>
        <w:t>successor Trustee (other than themselves) having the same qualifications as described herein, and such successor Trustee shall name an additional Trustee to serve with the Trustee appointed by the beneficiary.</w:t>
      </w:r>
    </w:p>
    <w:p w14:paraId="15285D47" w14:textId="77777777" w:rsidR="001C6310" w:rsidRDefault="001C6310" w:rsidP="001C6310">
      <w:pPr>
        <w:pStyle w:val="Footer"/>
        <w:tabs>
          <w:tab w:val="clear" w:pos="4320"/>
          <w:tab w:val="clear" w:pos="8640"/>
        </w:tabs>
        <w:ind w:left="720"/>
      </w:pPr>
    </w:p>
    <w:p w14:paraId="488F3A32" w14:textId="77777777" w:rsidR="00CA10FE" w:rsidRDefault="001C6310" w:rsidP="00CA10FE">
      <w:pPr>
        <w:pStyle w:val="Footer"/>
        <w:tabs>
          <w:tab w:val="clear" w:pos="4320"/>
          <w:tab w:val="clear" w:pos="8640"/>
        </w:tabs>
        <w:ind w:left="720"/>
      </w:pPr>
      <w:r>
        <w:t>Any Trustee or successor Trustee may act without bond and shall have all of the powers, rights and duties of the initial Trustees.  The beneficial interests of any beneficiary</w:t>
      </w:r>
      <w:r w:rsidR="002E2222">
        <w:t xml:space="preserve"> hereunder shall not be subject to claims of his or her creditors or others, nor to legal process, and shall not be voluntarily or involuntarily assigned alienated or encumbered.</w:t>
      </w:r>
    </w:p>
    <w:p w14:paraId="39B85BFE" w14:textId="77777777" w:rsidR="00CA10FE" w:rsidRDefault="00CA10FE" w:rsidP="00CA10FE">
      <w:pPr>
        <w:pStyle w:val="Footer"/>
        <w:tabs>
          <w:tab w:val="clear" w:pos="4320"/>
          <w:tab w:val="clear" w:pos="8640"/>
        </w:tabs>
        <w:ind w:left="720"/>
      </w:pPr>
    </w:p>
    <w:p w14:paraId="70ADF237" w14:textId="316AFB96" w:rsidR="00CA10FE" w:rsidRDefault="005A7C28" w:rsidP="00CA10FE">
      <w:pPr>
        <w:pStyle w:val="Footer"/>
        <w:numPr>
          <w:ilvl w:val="0"/>
          <w:numId w:val="11"/>
        </w:numPr>
        <w:tabs>
          <w:tab w:val="clear" w:pos="4320"/>
          <w:tab w:val="clear" w:pos="8640"/>
        </w:tabs>
        <w:ind w:left="0" w:firstLine="720"/>
      </w:pPr>
      <w:r w:rsidRPr="00CA10FE">
        <w:rPr>
          <w:u w:val="single"/>
        </w:rPr>
        <w:t>Resignation and Appointment</w:t>
      </w:r>
      <w:r w:rsidRPr="00CA10FE">
        <w:t xml:space="preserve">.  In accordance with the Trust, Section 7.1, and with RCW 11.98.039, </w:t>
      </w:r>
      <w:r w:rsidR="000D5231" w:rsidRPr="00CA10FE">
        <w:t xml:space="preserve">Joy </w:t>
      </w:r>
      <w:r w:rsidR="00AA406C" w:rsidRPr="00CA10FE">
        <w:t>Zeeb Brinton</w:t>
      </w:r>
      <w:r w:rsidR="000D5231" w:rsidRPr="00CA10FE">
        <w:t xml:space="preserve"> and Christine M. Jarman do hereby resign, without judicial proceedings, as Trustees.  </w:t>
      </w:r>
      <w:bookmarkStart w:id="0" w:name="_Hlk194321094"/>
      <w:r w:rsidR="00AA406C" w:rsidRPr="00CA10FE">
        <w:t>Joy Zeeb Brinton</w:t>
      </w:r>
      <w:r w:rsidR="000D5231" w:rsidRPr="00CA10FE">
        <w:t xml:space="preserve"> and Christine M. Jarman appoint Jesse David Heisler </w:t>
      </w:r>
      <w:bookmarkEnd w:id="0"/>
      <w:r w:rsidR="00902EA2" w:rsidRPr="00CA10FE">
        <w:t xml:space="preserve">(“Jesse”) </w:t>
      </w:r>
      <w:r w:rsidR="000D5231" w:rsidRPr="00CA10FE">
        <w:t xml:space="preserve">as Successor Trustee.  This </w:t>
      </w:r>
      <w:r w:rsidR="00A02C40">
        <w:t>R</w:t>
      </w:r>
      <w:r w:rsidR="000D5231" w:rsidRPr="00CA10FE">
        <w:t xml:space="preserve">esignation and </w:t>
      </w:r>
      <w:r w:rsidR="00A02C40">
        <w:t>A</w:t>
      </w:r>
      <w:r w:rsidR="000D5231" w:rsidRPr="00CA10FE">
        <w:t xml:space="preserve">ppointment </w:t>
      </w:r>
      <w:r w:rsidR="00A02C40">
        <w:t>of Successo</w:t>
      </w:r>
      <w:r w:rsidR="001D68DE">
        <w:t>r</w:t>
      </w:r>
      <w:r w:rsidR="00A02C40">
        <w:t xml:space="preserve"> Trustee </w:t>
      </w:r>
      <w:r w:rsidR="000D5231" w:rsidRPr="00CA10FE">
        <w:t xml:space="preserve">shall be effective as of ____________________, 2025, and upon the event of signatures of </w:t>
      </w:r>
      <w:r w:rsidR="00AA406C" w:rsidRPr="00CA10FE">
        <w:t>Joy Zeeb Brinton</w:t>
      </w:r>
      <w:r w:rsidR="000D5231" w:rsidRPr="00CA10FE">
        <w:t>, Christine M. Jarman and Jesse David Heisler on this document.</w:t>
      </w:r>
      <w:r w:rsidR="000D5231">
        <w:t xml:space="preserve">  No notice of this resignation and appointment is required under Title 11 RCW</w:t>
      </w:r>
      <w:r w:rsidR="000D5231" w:rsidRPr="00CA10FE">
        <w:t xml:space="preserve">. </w:t>
      </w:r>
      <w:r w:rsidR="00BE2749" w:rsidRPr="00CA10FE">
        <w:t xml:space="preserve"> No Notice is required to be sent to Jesse, as the Trust beneficiary, as he is the appointed Successor Trustee.</w:t>
      </w:r>
      <w:r w:rsidR="000D5231" w:rsidRPr="00CA10FE">
        <w:t xml:space="preserve"> </w:t>
      </w:r>
    </w:p>
    <w:p w14:paraId="5C322B1B" w14:textId="77777777" w:rsidR="00CA10FE" w:rsidRPr="00CA10FE" w:rsidRDefault="00CA10FE" w:rsidP="00CA10FE">
      <w:pPr>
        <w:pStyle w:val="Footer"/>
        <w:tabs>
          <w:tab w:val="clear" w:pos="4320"/>
          <w:tab w:val="clear" w:pos="8640"/>
        </w:tabs>
        <w:ind w:left="720"/>
      </w:pPr>
    </w:p>
    <w:p w14:paraId="0BAC7FDB" w14:textId="7C6825A0" w:rsidR="00902EA2" w:rsidRPr="00CA10FE" w:rsidRDefault="00902EA2" w:rsidP="00CA10FE">
      <w:pPr>
        <w:pStyle w:val="Footer"/>
        <w:numPr>
          <w:ilvl w:val="0"/>
          <w:numId w:val="11"/>
        </w:numPr>
        <w:tabs>
          <w:tab w:val="clear" w:pos="4320"/>
          <w:tab w:val="clear" w:pos="8640"/>
        </w:tabs>
        <w:ind w:left="0" w:firstLine="720"/>
      </w:pPr>
      <w:r w:rsidRPr="00CA10FE">
        <w:rPr>
          <w:u w:val="single"/>
        </w:rPr>
        <w:t>Release and Hold Harmless</w:t>
      </w:r>
      <w:r w:rsidRPr="00BE2749">
        <w:t xml:space="preserve">.  Each of the parties, namely </w:t>
      </w:r>
      <w:r w:rsidR="00AA406C">
        <w:t>Joy Zeeb Brinton</w:t>
      </w:r>
      <w:r w:rsidR="00AA406C" w:rsidRPr="00BE2749">
        <w:t xml:space="preserve"> </w:t>
      </w:r>
      <w:r w:rsidR="00BE2749" w:rsidRPr="00BE2749">
        <w:t xml:space="preserve">and </w:t>
      </w:r>
      <w:r w:rsidRPr="00BE2749">
        <w:t>Christine M. Jarman</w:t>
      </w:r>
      <w:r w:rsidR="00BE2749" w:rsidRPr="00BE2749">
        <w:t>, the resigning Co-Trustees,</w:t>
      </w:r>
      <w:r w:rsidRPr="00BE2749">
        <w:t xml:space="preserve"> and Jesse David Heisler,</w:t>
      </w:r>
      <w:r w:rsidR="00BE2749" w:rsidRPr="00BE2749">
        <w:t xml:space="preserve"> the Trust beneficiary and the</w:t>
      </w:r>
      <w:r w:rsidR="00440CD5">
        <w:t xml:space="preserve"> appointed</w:t>
      </w:r>
      <w:r w:rsidR="00BE2749" w:rsidRPr="00BE2749">
        <w:t xml:space="preserve"> Successor Trustee, </w:t>
      </w:r>
      <w:r w:rsidRPr="00CA10FE">
        <w:rPr>
          <w:szCs w:val="24"/>
        </w:rPr>
        <w:t>mutually release</w:t>
      </w:r>
      <w:r w:rsidR="00AA406C" w:rsidRPr="00CA10FE">
        <w:rPr>
          <w:szCs w:val="24"/>
        </w:rPr>
        <w:t xml:space="preserve"> and hold harmless each other from</w:t>
      </w:r>
      <w:r w:rsidRPr="00CA10FE">
        <w:rPr>
          <w:szCs w:val="24"/>
        </w:rPr>
        <w:t xml:space="preserve"> any and all claims relating to the administration of the Trust,</w:t>
      </w:r>
      <w:r w:rsidR="001D68DE">
        <w:rPr>
          <w:szCs w:val="24"/>
        </w:rPr>
        <w:t xml:space="preserve"> claims from third parties against the Trust including tax or other claims from governmental or private parties,</w:t>
      </w:r>
      <w:r w:rsidRPr="00CA10FE">
        <w:rPr>
          <w:szCs w:val="24"/>
        </w:rPr>
        <w:t xml:space="preserve"> the distribution of the Trust, and any claims the </w:t>
      </w:r>
      <w:r w:rsidR="00A02C40">
        <w:rPr>
          <w:szCs w:val="24"/>
        </w:rPr>
        <w:t>p</w:t>
      </w:r>
      <w:r w:rsidRPr="00CA10FE">
        <w:rPr>
          <w:szCs w:val="24"/>
        </w:rPr>
        <w:t>arties may have against each other arising out of the administration of the Trust.</w:t>
      </w:r>
    </w:p>
    <w:p w14:paraId="73B1AE40" w14:textId="77777777" w:rsidR="00BE2749" w:rsidRDefault="00BE2749" w:rsidP="00BE2749">
      <w:pPr>
        <w:pStyle w:val="ListParagraph"/>
      </w:pPr>
    </w:p>
    <w:p w14:paraId="0276C836" w14:textId="77777777" w:rsidR="00902EA2" w:rsidRDefault="00902EA2" w:rsidP="00BE2749">
      <w:pPr>
        <w:widowControl w:val="0"/>
        <w:numPr>
          <w:ilvl w:val="0"/>
          <w:numId w:val="13"/>
        </w:numPr>
        <w:spacing w:after="160"/>
        <w:contextualSpacing/>
        <w:jc w:val="both"/>
        <w:rPr>
          <w:rFonts w:eastAsia="Aptos"/>
          <w:kern w:val="2"/>
          <w:szCs w:val="24"/>
        </w:rPr>
      </w:pPr>
      <w:r w:rsidRPr="00BE2749">
        <w:rPr>
          <w:rFonts w:eastAsia="Aptos"/>
          <w:kern w:val="2"/>
          <w:szCs w:val="24"/>
        </w:rPr>
        <w:t xml:space="preserve">This release extends to and inures to the benefit of the </w:t>
      </w:r>
      <w:r w:rsidR="00A02C40">
        <w:rPr>
          <w:rFonts w:eastAsia="Aptos"/>
          <w:kern w:val="2"/>
          <w:szCs w:val="24"/>
        </w:rPr>
        <w:t>p</w:t>
      </w:r>
      <w:r w:rsidRPr="00BE2749">
        <w:rPr>
          <w:rFonts w:eastAsia="Aptos"/>
          <w:kern w:val="2"/>
          <w:szCs w:val="24"/>
        </w:rPr>
        <w:t>arties hereto and their heirs, representatives, attorneys, successors, transferees and assigns.</w:t>
      </w:r>
    </w:p>
    <w:p w14:paraId="21EB75F1" w14:textId="77777777" w:rsidR="00446F84" w:rsidRPr="00BE2749" w:rsidRDefault="00446F84" w:rsidP="00BE2749">
      <w:pPr>
        <w:widowControl w:val="0"/>
        <w:numPr>
          <w:ilvl w:val="0"/>
          <w:numId w:val="13"/>
        </w:numPr>
        <w:spacing w:after="160"/>
        <w:contextualSpacing/>
        <w:jc w:val="both"/>
        <w:rPr>
          <w:rFonts w:eastAsia="Aptos"/>
          <w:kern w:val="2"/>
          <w:szCs w:val="24"/>
        </w:rPr>
      </w:pPr>
      <w:r>
        <w:rPr>
          <w:rFonts w:eastAsia="Aptos"/>
          <w:kern w:val="2"/>
          <w:szCs w:val="24"/>
        </w:rPr>
        <w:t xml:space="preserve">No formal accounting shall be required of the resigning Trustees and the parties acknowledge that adequate financial information has been provided to and shared with the beneficiary as of the execution of this </w:t>
      </w:r>
      <w:r w:rsidR="00A02C40">
        <w:rPr>
          <w:rFonts w:eastAsia="Aptos"/>
          <w:kern w:val="2"/>
          <w:szCs w:val="24"/>
        </w:rPr>
        <w:t xml:space="preserve">Resignation and </w:t>
      </w:r>
      <w:r>
        <w:rPr>
          <w:rFonts w:eastAsia="Aptos"/>
          <w:kern w:val="2"/>
          <w:szCs w:val="24"/>
        </w:rPr>
        <w:t>Appointment.</w:t>
      </w:r>
    </w:p>
    <w:p w14:paraId="61186C7A" w14:textId="77777777" w:rsidR="00902EA2" w:rsidRPr="00BE2749" w:rsidRDefault="00902EA2" w:rsidP="00902EA2">
      <w:pPr>
        <w:widowControl w:val="0"/>
        <w:numPr>
          <w:ilvl w:val="0"/>
          <w:numId w:val="13"/>
        </w:numPr>
        <w:spacing w:after="160"/>
        <w:contextualSpacing/>
        <w:jc w:val="both"/>
        <w:rPr>
          <w:rFonts w:eastAsia="Aptos"/>
          <w:kern w:val="2"/>
          <w:szCs w:val="24"/>
        </w:rPr>
      </w:pPr>
      <w:r w:rsidRPr="00BE2749">
        <w:rPr>
          <w:rFonts w:eastAsia="Aptos"/>
          <w:kern w:val="2"/>
          <w:szCs w:val="24"/>
        </w:rPr>
        <w:t xml:space="preserve">The </w:t>
      </w:r>
      <w:r w:rsidR="00A02C40">
        <w:rPr>
          <w:rFonts w:eastAsia="Aptos"/>
          <w:kern w:val="2"/>
          <w:szCs w:val="24"/>
        </w:rPr>
        <w:t>p</w:t>
      </w:r>
      <w:r w:rsidRPr="00BE2749">
        <w:rPr>
          <w:rFonts w:eastAsia="Aptos"/>
          <w:kern w:val="2"/>
          <w:szCs w:val="24"/>
        </w:rPr>
        <w:t xml:space="preserve">arties represent and warrant that they have full right, power and authority to enter into these releases, that they own or have the right to release each and all of the </w:t>
      </w:r>
      <w:r w:rsidR="00A02C40">
        <w:rPr>
          <w:rFonts w:eastAsia="Aptos"/>
          <w:kern w:val="2"/>
          <w:szCs w:val="24"/>
        </w:rPr>
        <w:t>c</w:t>
      </w:r>
      <w:r w:rsidRPr="00BE2749">
        <w:rPr>
          <w:rFonts w:eastAsia="Aptos"/>
          <w:kern w:val="2"/>
          <w:szCs w:val="24"/>
        </w:rPr>
        <w:t xml:space="preserve">laims that they purport to release, and that they have not transferred any interest in any </w:t>
      </w:r>
      <w:r w:rsidR="00A02C40">
        <w:rPr>
          <w:rFonts w:eastAsia="Aptos"/>
          <w:kern w:val="2"/>
          <w:szCs w:val="24"/>
        </w:rPr>
        <w:t>c</w:t>
      </w:r>
      <w:r w:rsidRPr="00BE2749">
        <w:rPr>
          <w:rFonts w:eastAsia="Aptos"/>
          <w:kern w:val="2"/>
          <w:szCs w:val="24"/>
        </w:rPr>
        <w:t>laim to any third party.</w:t>
      </w:r>
    </w:p>
    <w:p w14:paraId="01067192" w14:textId="77777777" w:rsidR="00CA10FE" w:rsidRPr="00CA10FE" w:rsidRDefault="00902EA2" w:rsidP="00CA10FE">
      <w:pPr>
        <w:widowControl w:val="0"/>
        <w:numPr>
          <w:ilvl w:val="0"/>
          <w:numId w:val="13"/>
        </w:numPr>
        <w:spacing w:after="160"/>
        <w:contextualSpacing/>
        <w:jc w:val="both"/>
        <w:rPr>
          <w:rFonts w:eastAsia="Aptos"/>
          <w:kern w:val="2"/>
          <w:szCs w:val="24"/>
        </w:rPr>
      </w:pPr>
      <w:r w:rsidRPr="00BE2749">
        <w:rPr>
          <w:rFonts w:eastAsia="Aptos"/>
          <w:kern w:val="2"/>
          <w:szCs w:val="24"/>
        </w:rPr>
        <w:t xml:space="preserve">The </w:t>
      </w:r>
      <w:r w:rsidR="00A02C40">
        <w:rPr>
          <w:rFonts w:eastAsia="Aptos"/>
          <w:kern w:val="2"/>
          <w:szCs w:val="24"/>
        </w:rPr>
        <w:t>p</w:t>
      </w:r>
      <w:r w:rsidRPr="00BE2749">
        <w:rPr>
          <w:rFonts w:eastAsia="Aptos"/>
          <w:kern w:val="2"/>
          <w:szCs w:val="24"/>
        </w:rPr>
        <w:t xml:space="preserve">arties represent, warrant and agree: (a) that they understand they are releasing potentially unknown claims, (b) that these releases are fairly and knowingly made, (c) that they are aware that they have limited knowledge with respect to certain of the released </w:t>
      </w:r>
      <w:r w:rsidR="00A02C40">
        <w:rPr>
          <w:rFonts w:eastAsia="Aptos"/>
          <w:kern w:val="2"/>
          <w:szCs w:val="24"/>
        </w:rPr>
        <w:t>c</w:t>
      </w:r>
      <w:r w:rsidRPr="00BE2749">
        <w:rPr>
          <w:rFonts w:eastAsia="Aptos"/>
          <w:kern w:val="2"/>
          <w:szCs w:val="24"/>
        </w:rPr>
        <w:t xml:space="preserve">laims, and (d) that the </w:t>
      </w:r>
      <w:r w:rsidR="00A02C40">
        <w:rPr>
          <w:rFonts w:eastAsia="Aptos"/>
          <w:kern w:val="2"/>
          <w:szCs w:val="24"/>
        </w:rPr>
        <w:t>p</w:t>
      </w:r>
      <w:r w:rsidRPr="00BE2749">
        <w:rPr>
          <w:rFonts w:eastAsia="Aptos"/>
          <w:kern w:val="2"/>
          <w:szCs w:val="24"/>
        </w:rPr>
        <w:t xml:space="preserve">arties specifically allocate the risk of any mistake by any party in entering into this </w:t>
      </w:r>
      <w:r w:rsidR="00A02C40">
        <w:rPr>
          <w:rFonts w:eastAsia="Aptos"/>
          <w:kern w:val="2"/>
          <w:szCs w:val="24"/>
        </w:rPr>
        <w:t>Resignation and Appointment</w:t>
      </w:r>
      <w:r w:rsidRPr="00BE2749">
        <w:rPr>
          <w:rFonts w:eastAsia="Aptos"/>
          <w:kern w:val="2"/>
          <w:szCs w:val="24"/>
        </w:rPr>
        <w:t xml:space="preserve"> to the </w:t>
      </w:r>
      <w:r w:rsidR="00A02C40">
        <w:rPr>
          <w:rFonts w:eastAsia="Aptos"/>
          <w:kern w:val="2"/>
          <w:szCs w:val="24"/>
        </w:rPr>
        <w:t>p</w:t>
      </w:r>
      <w:r w:rsidRPr="00BE2749">
        <w:rPr>
          <w:rFonts w:eastAsia="Aptos"/>
          <w:kern w:val="2"/>
          <w:szCs w:val="24"/>
        </w:rPr>
        <w:t xml:space="preserve">arty or </w:t>
      </w:r>
      <w:r w:rsidR="00A02C40">
        <w:rPr>
          <w:rFonts w:eastAsia="Aptos"/>
          <w:kern w:val="2"/>
          <w:szCs w:val="24"/>
        </w:rPr>
        <w:t>p</w:t>
      </w:r>
      <w:r w:rsidRPr="00BE2749">
        <w:rPr>
          <w:rFonts w:eastAsia="Aptos"/>
          <w:kern w:val="2"/>
          <w:szCs w:val="24"/>
        </w:rPr>
        <w:t xml:space="preserve">arties who later claim they were mistaken.  The </w:t>
      </w:r>
      <w:r w:rsidR="00A02C40">
        <w:rPr>
          <w:rFonts w:eastAsia="Aptos"/>
          <w:kern w:val="2"/>
          <w:szCs w:val="24"/>
        </w:rPr>
        <w:t>p</w:t>
      </w:r>
      <w:r w:rsidRPr="00BE2749">
        <w:rPr>
          <w:rFonts w:eastAsia="Aptos"/>
          <w:kern w:val="2"/>
          <w:szCs w:val="24"/>
        </w:rPr>
        <w:t xml:space="preserve">arties fully understand that this provision regarding the release of claims provides that each </w:t>
      </w:r>
      <w:r w:rsidR="00A02C40">
        <w:rPr>
          <w:rFonts w:eastAsia="Aptos"/>
          <w:kern w:val="2"/>
          <w:szCs w:val="24"/>
        </w:rPr>
        <w:t>p</w:t>
      </w:r>
      <w:r w:rsidRPr="00BE2749">
        <w:rPr>
          <w:rFonts w:eastAsia="Aptos"/>
          <w:kern w:val="2"/>
          <w:szCs w:val="24"/>
        </w:rPr>
        <w:t xml:space="preserve">arty will, effective upon </w:t>
      </w:r>
      <w:r w:rsidR="00A02C40">
        <w:rPr>
          <w:rFonts w:eastAsia="Aptos"/>
          <w:kern w:val="2"/>
          <w:szCs w:val="24"/>
        </w:rPr>
        <w:t xml:space="preserve">execution hereof, </w:t>
      </w:r>
      <w:r w:rsidRPr="00BE2749">
        <w:rPr>
          <w:rFonts w:eastAsia="Aptos"/>
          <w:kern w:val="2"/>
          <w:szCs w:val="24"/>
        </w:rPr>
        <w:t xml:space="preserve">release all of their rights to make claims against </w:t>
      </w:r>
      <w:r w:rsidRPr="00BE2749">
        <w:rPr>
          <w:rFonts w:eastAsia="Aptos"/>
          <w:kern w:val="2"/>
          <w:szCs w:val="24"/>
        </w:rPr>
        <w:lastRenderedPageBreak/>
        <w:t xml:space="preserve">any other </w:t>
      </w:r>
      <w:r w:rsidR="00A02C40">
        <w:rPr>
          <w:rFonts w:eastAsia="Aptos"/>
          <w:kern w:val="2"/>
          <w:szCs w:val="24"/>
        </w:rPr>
        <w:t>p</w:t>
      </w:r>
      <w:r w:rsidRPr="00BE2749">
        <w:rPr>
          <w:rFonts w:eastAsia="Aptos"/>
          <w:kern w:val="2"/>
          <w:szCs w:val="24"/>
        </w:rPr>
        <w:t xml:space="preserve">arty to this </w:t>
      </w:r>
      <w:r w:rsidR="00A02C40">
        <w:rPr>
          <w:rFonts w:eastAsia="Aptos"/>
          <w:kern w:val="2"/>
          <w:szCs w:val="24"/>
        </w:rPr>
        <w:t>Resignation and Appointment</w:t>
      </w:r>
      <w:r w:rsidRPr="00BE2749">
        <w:rPr>
          <w:rFonts w:eastAsia="Aptos"/>
          <w:kern w:val="2"/>
          <w:szCs w:val="24"/>
        </w:rPr>
        <w:t xml:space="preserve">, whether such claims are known or unknown. </w:t>
      </w:r>
    </w:p>
    <w:p w14:paraId="6F3F9B12" w14:textId="77777777" w:rsidR="00CA10FE" w:rsidRDefault="00CA10FE" w:rsidP="00CA10FE">
      <w:pPr>
        <w:pStyle w:val="BodyTextIndent2"/>
        <w:spacing w:line="240" w:lineRule="auto"/>
      </w:pPr>
      <w:r w:rsidRPr="00CA10FE">
        <w:t>5.</w:t>
      </w:r>
      <w:r w:rsidRPr="00CA10FE">
        <w:tab/>
      </w:r>
      <w:r>
        <w:rPr>
          <w:u w:val="single"/>
        </w:rPr>
        <w:t>Miscellaneous</w:t>
      </w:r>
      <w:r>
        <w:t>.</w:t>
      </w:r>
    </w:p>
    <w:p w14:paraId="762CE1BF" w14:textId="77777777" w:rsidR="00CA10FE" w:rsidRDefault="00CA10FE" w:rsidP="00CA10FE">
      <w:pPr>
        <w:pStyle w:val="BodyTextIndent2"/>
        <w:spacing w:line="240" w:lineRule="auto"/>
        <w:ind w:left="2160" w:hanging="720"/>
      </w:pPr>
      <w:r>
        <w:t xml:space="preserve">a. </w:t>
      </w:r>
      <w:r>
        <w:tab/>
        <w:t xml:space="preserve">The laws of the State of Washington shall govern this </w:t>
      </w:r>
      <w:r w:rsidR="00A02C40">
        <w:t xml:space="preserve">Resignation and </w:t>
      </w:r>
      <w:r>
        <w:t xml:space="preserve">Appointment of Successor Trustee. </w:t>
      </w:r>
    </w:p>
    <w:p w14:paraId="32DD4A75" w14:textId="77777777" w:rsidR="00CA10FE" w:rsidRDefault="00CA10FE" w:rsidP="00CA10FE">
      <w:pPr>
        <w:pStyle w:val="BodyTextIndent2"/>
        <w:spacing w:line="240" w:lineRule="auto"/>
        <w:ind w:left="2160" w:hanging="720"/>
      </w:pPr>
      <w:r>
        <w:t>b.</w:t>
      </w:r>
      <w:r>
        <w:tab/>
        <w:t xml:space="preserve">This </w:t>
      </w:r>
      <w:r w:rsidR="00A02C40">
        <w:t xml:space="preserve">Resignation and </w:t>
      </w:r>
      <w:r>
        <w:t xml:space="preserve">Appointment of Successor Trustee may be signed in counterparts, each of which shall constitute a duplicate original.  To facilitate execution, duplicate signature pages may be executed by the parties with the same force and effect as if all of the parties signed on the same pages. </w:t>
      </w:r>
      <w:r w:rsidR="00A02C40">
        <w:t>E</w:t>
      </w:r>
      <w:r>
        <w:t>lectronically transmitted signatures shall have the same force and effect as an original signature.</w:t>
      </w:r>
    </w:p>
    <w:p w14:paraId="6E7E3DE6" w14:textId="77777777" w:rsidR="00CA10FE" w:rsidRDefault="00CA10FE" w:rsidP="00CA10FE">
      <w:pPr>
        <w:ind w:left="2160" w:hanging="720"/>
      </w:pPr>
      <w:r>
        <w:t>c.</w:t>
      </w:r>
      <w:r>
        <w:tab/>
        <w:t xml:space="preserve">This </w:t>
      </w:r>
      <w:r w:rsidR="00A02C40">
        <w:t>Resignation and Appointment</w:t>
      </w:r>
      <w:r>
        <w:t xml:space="preserve"> shall be binding upon and inure to the benefit of the parties, their heirs, successors in interest, and any others as may claim through them.</w:t>
      </w:r>
    </w:p>
    <w:p w14:paraId="7C1980C2" w14:textId="77777777" w:rsidR="00CA10FE" w:rsidRPr="00AA406C" w:rsidRDefault="00CA10FE" w:rsidP="00CA10FE">
      <w:pPr>
        <w:widowControl w:val="0"/>
        <w:spacing w:after="160"/>
        <w:ind w:left="2160" w:hanging="720"/>
        <w:contextualSpacing/>
        <w:jc w:val="both"/>
        <w:rPr>
          <w:rFonts w:eastAsia="Aptos"/>
          <w:kern w:val="2"/>
          <w:szCs w:val="24"/>
        </w:rPr>
      </w:pPr>
      <w:r>
        <w:t>d.</w:t>
      </w:r>
      <w:r>
        <w:tab/>
        <w:t xml:space="preserve">Each of the parties acknowledges that he or she has been afforded the opportunity to seek independent legal advice prior to signing this </w:t>
      </w:r>
      <w:r w:rsidR="00A02C40">
        <w:t xml:space="preserve">Resignation and </w:t>
      </w:r>
      <w:r>
        <w:t>Appointment of Successor Trustee.</w:t>
      </w:r>
    </w:p>
    <w:p w14:paraId="796D9B5E" w14:textId="77777777" w:rsidR="00CA10FE" w:rsidRDefault="00446F84">
      <w:pPr>
        <w:pStyle w:val="Footer"/>
        <w:tabs>
          <w:tab w:val="clear" w:pos="4320"/>
          <w:tab w:val="clear" w:pos="8640"/>
        </w:tabs>
      </w:pPr>
      <w:r>
        <w:t xml:space="preserve">This </w:t>
      </w:r>
      <w:r w:rsidR="00A02C40">
        <w:t xml:space="preserve">Resignation and </w:t>
      </w:r>
      <w:r>
        <w:t>Appointment of Successor Trustee is hereby executed and agreed to by and among the parties.</w:t>
      </w:r>
    </w:p>
    <w:p w14:paraId="5FE408C0" w14:textId="77777777" w:rsidR="00AA406C" w:rsidRDefault="00AA406C">
      <w:pPr>
        <w:pStyle w:val="Footer"/>
        <w:tabs>
          <w:tab w:val="clear" w:pos="4320"/>
          <w:tab w:val="clear" w:pos="8640"/>
        </w:tabs>
      </w:pPr>
    </w:p>
    <w:p w14:paraId="48044185" w14:textId="42786688" w:rsidR="00AA406C" w:rsidRPr="001D68DE" w:rsidRDefault="00AA406C">
      <w:pPr>
        <w:pStyle w:val="Footer"/>
        <w:tabs>
          <w:tab w:val="clear" w:pos="4320"/>
          <w:tab w:val="clear" w:pos="8640"/>
        </w:tabs>
        <w:rPr>
          <w:b/>
          <w:bCs/>
        </w:rPr>
      </w:pPr>
      <w:r w:rsidRPr="000A01A7">
        <w:rPr>
          <w:b/>
          <w:bCs/>
        </w:rPr>
        <w:t>JESSE DAVID HEISLER IRREVOCABLE</w:t>
      </w:r>
      <w:r w:rsidR="000A01A7">
        <w:rPr>
          <w:b/>
          <w:bCs/>
        </w:rPr>
        <w:t xml:space="preserve"> </w:t>
      </w:r>
      <w:r w:rsidRPr="000A01A7">
        <w:rPr>
          <w:b/>
          <w:bCs/>
        </w:rPr>
        <w:t>TRUST:</w:t>
      </w:r>
      <w:r w:rsidR="00440CD5">
        <w:tab/>
      </w:r>
    </w:p>
    <w:p w14:paraId="66526AB3" w14:textId="77777777" w:rsidR="00F62F45" w:rsidRDefault="00440CD5">
      <w:pPr>
        <w:pStyle w:val="Footer"/>
        <w:tabs>
          <w:tab w:val="clear" w:pos="4320"/>
          <w:tab w:val="clear" w:pos="8640"/>
        </w:tabs>
      </w:pPr>
      <w:r>
        <w:tab/>
      </w:r>
      <w:r>
        <w:tab/>
      </w:r>
      <w:r>
        <w:tab/>
      </w:r>
      <w:r>
        <w:tab/>
      </w:r>
      <w:r>
        <w:tab/>
      </w:r>
      <w:r>
        <w:tab/>
      </w:r>
    </w:p>
    <w:p w14:paraId="02D437A3" w14:textId="77777777" w:rsidR="00440CD5" w:rsidRDefault="00440CD5">
      <w:pPr>
        <w:pStyle w:val="Footer"/>
        <w:tabs>
          <w:tab w:val="clear" w:pos="4320"/>
          <w:tab w:val="clear" w:pos="8640"/>
        </w:tabs>
      </w:pPr>
    </w:p>
    <w:p w14:paraId="22671D31" w14:textId="77777777" w:rsidR="00AA406C" w:rsidRPr="00AA406C" w:rsidRDefault="00440CD5" w:rsidP="00AA406C">
      <w:pPr>
        <w:pStyle w:val="Footer"/>
        <w:tabs>
          <w:tab w:val="clear" w:pos="4320"/>
          <w:tab w:val="clear" w:pos="8640"/>
        </w:tabs>
        <w:rPr>
          <w:u w:val="single"/>
        </w:rPr>
      </w:pPr>
      <w:r>
        <w:t>_________________________________</w:t>
      </w:r>
      <w:r>
        <w:tab/>
      </w:r>
      <w:r w:rsidR="00AA406C">
        <w:tab/>
      </w:r>
      <w:r w:rsidR="00AA406C">
        <w:tab/>
        <w:t>________________</w:t>
      </w:r>
    </w:p>
    <w:p w14:paraId="68D7A463" w14:textId="77777777" w:rsidR="00AA406C" w:rsidRDefault="00AA406C" w:rsidP="00AA406C">
      <w:pPr>
        <w:pStyle w:val="Footer"/>
        <w:tabs>
          <w:tab w:val="clear" w:pos="4320"/>
          <w:tab w:val="clear" w:pos="8640"/>
        </w:tabs>
      </w:pPr>
      <w:r>
        <w:t>By:  Joy Zeeb Brinton, Co-Trustee</w:t>
      </w:r>
      <w:r>
        <w:tab/>
      </w:r>
      <w:r>
        <w:tab/>
      </w:r>
      <w:r>
        <w:tab/>
      </w:r>
      <w:r>
        <w:tab/>
      </w:r>
      <w:r>
        <w:tab/>
        <w:t>Dated</w:t>
      </w:r>
    </w:p>
    <w:p w14:paraId="33CA54AA" w14:textId="77777777" w:rsidR="00AA406C" w:rsidRDefault="00AA406C" w:rsidP="00AA406C">
      <w:pPr>
        <w:pStyle w:val="Footer"/>
        <w:tabs>
          <w:tab w:val="clear" w:pos="4320"/>
          <w:tab w:val="clear" w:pos="8640"/>
        </w:tabs>
      </w:pPr>
    </w:p>
    <w:p w14:paraId="741ECA68" w14:textId="77777777" w:rsidR="000A01A7" w:rsidRDefault="000A01A7" w:rsidP="00AA406C">
      <w:pPr>
        <w:pStyle w:val="Footer"/>
        <w:tabs>
          <w:tab w:val="clear" w:pos="4320"/>
          <w:tab w:val="clear" w:pos="8640"/>
        </w:tabs>
      </w:pPr>
    </w:p>
    <w:p w14:paraId="5C47F104" w14:textId="77777777" w:rsidR="000A01A7" w:rsidRDefault="000A01A7" w:rsidP="000A01A7">
      <w:r>
        <w:t>STATE OF WASHINGTON</w:t>
      </w:r>
      <w:r>
        <w:tab/>
        <w:t>)</w:t>
      </w:r>
    </w:p>
    <w:p w14:paraId="4EF5FC65" w14:textId="77777777" w:rsidR="000A01A7" w:rsidRDefault="000A01A7" w:rsidP="000A01A7">
      <w:r>
        <w:tab/>
      </w:r>
      <w:r>
        <w:tab/>
      </w:r>
      <w:r>
        <w:tab/>
      </w:r>
      <w:r>
        <w:tab/>
        <w:t>)  ss.</w:t>
      </w:r>
    </w:p>
    <w:p w14:paraId="4DE095A4" w14:textId="77777777" w:rsidR="000A01A7" w:rsidRDefault="000A01A7" w:rsidP="000A01A7">
      <w:r>
        <w:t>COUNTY OF ____________</w:t>
      </w:r>
      <w:r>
        <w:tab/>
        <w:t>)</w:t>
      </w:r>
    </w:p>
    <w:p w14:paraId="3BD9A472" w14:textId="77777777" w:rsidR="000A01A7" w:rsidRDefault="000A01A7" w:rsidP="000A01A7"/>
    <w:p w14:paraId="27868A86" w14:textId="77777777" w:rsidR="000A01A7" w:rsidRDefault="000A01A7" w:rsidP="000A01A7">
      <w:r>
        <w:tab/>
        <w:t>I certify that I know or have satisfactory evidence that Joy Zeeb Brinton is the person who appeared before me and acknowledged that she signed this instrument, and on oath stated that she is authorized to execute the instrument and acknowledge it as a Co-Trustee of the Jesse David Heisler Irrevocable Trust to be the free and voluntary act of such party for the uses and purposes mentioned in this instrument.</w:t>
      </w:r>
    </w:p>
    <w:p w14:paraId="6F7CF9BD" w14:textId="77777777" w:rsidR="000A01A7" w:rsidRDefault="000A01A7" w:rsidP="000A01A7"/>
    <w:p w14:paraId="2CD5F7B0" w14:textId="20024F8B" w:rsidR="000A01A7" w:rsidRDefault="000A01A7" w:rsidP="000A01A7">
      <w:r>
        <w:tab/>
        <w:t>Dated:  _____________________.</w:t>
      </w:r>
    </w:p>
    <w:p w14:paraId="278BF84D" w14:textId="77777777" w:rsidR="000A01A7" w:rsidRDefault="000A01A7" w:rsidP="000A01A7">
      <w:pPr>
        <w:tabs>
          <w:tab w:val="left" w:pos="720"/>
          <w:tab w:val="left" w:pos="2304"/>
          <w:tab w:val="left" w:pos="3024"/>
          <w:tab w:val="left" w:pos="3744"/>
          <w:tab w:val="decimal" w:pos="4320"/>
          <w:tab w:val="left" w:pos="4464"/>
        </w:tabs>
        <w:ind w:left="3024" w:right="72"/>
        <w:jc w:val="both"/>
      </w:pPr>
      <w:r>
        <w:tab/>
      </w:r>
    </w:p>
    <w:p w14:paraId="3FC161E3" w14:textId="77777777" w:rsidR="000A01A7" w:rsidRPr="00BD6BA7" w:rsidRDefault="000A01A7" w:rsidP="000A01A7">
      <w:pPr>
        <w:tabs>
          <w:tab w:val="left" w:pos="720"/>
          <w:tab w:val="left" w:pos="2304"/>
          <w:tab w:val="left" w:pos="3024"/>
          <w:tab w:val="left" w:pos="3744"/>
          <w:tab w:val="decimal" w:pos="4320"/>
          <w:tab w:val="left" w:pos="4464"/>
        </w:tabs>
        <w:ind w:left="3024" w:right="72"/>
        <w:jc w:val="both"/>
      </w:pPr>
      <w:r>
        <w:tab/>
      </w:r>
      <w:r w:rsidRPr="00BD6BA7">
        <w:t>__________________________________</w:t>
      </w:r>
      <w:r>
        <w:t>__________</w:t>
      </w:r>
    </w:p>
    <w:p w14:paraId="78D518FA" w14:textId="77777777" w:rsidR="000A01A7" w:rsidRPr="00BD6BA7" w:rsidRDefault="000A01A7" w:rsidP="000A01A7">
      <w:pPr>
        <w:tabs>
          <w:tab w:val="left" w:pos="720"/>
          <w:tab w:val="left" w:pos="2304"/>
          <w:tab w:val="left" w:pos="3024"/>
          <w:tab w:val="left" w:pos="3744"/>
          <w:tab w:val="decimal" w:pos="4320"/>
          <w:tab w:val="left" w:pos="4464"/>
        </w:tabs>
        <w:ind w:right="72"/>
        <w:jc w:val="both"/>
      </w:pPr>
      <w:r w:rsidRPr="00BD6BA7">
        <w:tab/>
      </w:r>
      <w:r w:rsidRPr="00BD6BA7">
        <w:tab/>
      </w:r>
      <w:r>
        <w:tab/>
      </w:r>
      <w:r>
        <w:tab/>
      </w:r>
      <w:r>
        <w:tab/>
        <w:t>NOTARY PUBLIC in and for the s</w:t>
      </w:r>
      <w:r w:rsidRPr="00BD6BA7">
        <w:t>tate of Washing</w:t>
      </w:r>
      <w:r>
        <w:t>ton</w:t>
      </w:r>
    </w:p>
    <w:p w14:paraId="222C3505" w14:textId="77777777" w:rsidR="000A01A7" w:rsidRPr="00BD6BA7" w:rsidRDefault="000A01A7" w:rsidP="000A01A7">
      <w:pPr>
        <w:tabs>
          <w:tab w:val="left" w:pos="720"/>
          <w:tab w:val="left" w:pos="2304"/>
          <w:tab w:val="left" w:pos="3024"/>
          <w:tab w:val="left" w:pos="3744"/>
          <w:tab w:val="decimal" w:pos="4320"/>
          <w:tab w:val="left" w:pos="4464"/>
        </w:tabs>
        <w:ind w:right="72"/>
        <w:jc w:val="both"/>
      </w:pPr>
      <w:r w:rsidRPr="00BD6BA7">
        <w:tab/>
      </w:r>
      <w:r w:rsidRPr="00BD6BA7">
        <w:tab/>
      </w:r>
      <w:r w:rsidRPr="00BD6BA7">
        <w:tab/>
      </w:r>
      <w:r w:rsidRPr="00BD6BA7">
        <w:tab/>
      </w:r>
      <w:r w:rsidRPr="00BD6BA7">
        <w:tab/>
      </w:r>
      <w:r>
        <w:t>Residing at __________________________________</w:t>
      </w:r>
    </w:p>
    <w:p w14:paraId="14FAC095" w14:textId="77777777" w:rsidR="00AA406C" w:rsidRDefault="000A01A7" w:rsidP="000A01A7">
      <w:pPr>
        <w:pStyle w:val="Footer"/>
        <w:tabs>
          <w:tab w:val="clear" w:pos="4320"/>
          <w:tab w:val="clear" w:pos="8640"/>
        </w:tabs>
      </w:pPr>
      <w:r w:rsidRPr="00BD6BA7">
        <w:tab/>
      </w:r>
      <w:r w:rsidRPr="00BD6BA7">
        <w:tab/>
      </w:r>
      <w:r w:rsidRPr="00BD6BA7">
        <w:tab/>
      </w:r>
      <w:r w:rsidRPr="00BD6BA7">
        <w:tab/>
      </w:r>
      <w:r w:rsidRPr="00BD6BA7">
        <w:tab/>
      </w:r>
      <w:r>
        <w:t xml:space="preserve">  </w:t>
      </w:r>
      <w:r w:rsidRPr="00BD6BA7">
        <w:t>My c</w:t>
      </w:r>
      <w:r>
        <w:t>ommission expires:________________________</w:t>
      </w:r>
    </w:p>
    <w:p w14:paraId="72BADDB5" w14:textId="77777777" w:rsidR="00AA406C" w:rsidRDefault="00AA406C" w:rsidP="00AA406C">
      <w:pPr>
        <w:pStyle w:val="Footer"/>
        <w:tabs>
          <w:tab w:val="clear" w:pos="4320"/>
          <w:tab w:val="clear" w:pos="8640"/>
        </w:tabs>
      </w:pPr>
    </w:p>
    <w:p w14:paraId="05D850D5" w14:textId="77777777" w:rsidR="000A01A7" w:rsidRPr="000A01A7" w:rsidRDefault="000A01A7" w:rsidP="000A01A7">
      <w:pPr>
        <w:pStyle w:val="Footer"/>
        <w:tabs>
          <w:tab w:val="clear" w:pos="4320"/>
          <w:tab w:val="clear" w:pos="8640"/>
        </w:tabs>
        <w:rPr>
          <w:b/>
          <w:bCs/>
        </w:rPr>
      </w:pPr>
      <w:r>
        <w:br w:type="page"/>
      </w:r>
      <w:r w:rsidRPr="000A01A7">
        <w:rPr>
          <w:b/>
          <w:bCs/>
        </w:rPr>
        <w:lastRenderedPageBreak/>
        <w:t>JESSE DAVID HEISLER IRREVOCABLE</w:t>
      </w:r>
      <w:r>
        <w:rPr>
          <w:b/>
          <w:bCs/>
        </w:rPr>
        <w:t xml:space="preserve"> </w:t>
      </w:r>
      <w:r w:rsidRPr="000A01A7">
        <w:rPr>
          <w:b/>
          <w:bCs/>
        </w:rPr>
        <w:t>TRUST:</w:t>
      </w:r>
    </w:p>
    <w:p w14:paraId="56A1BA64" w14:textId="77777777" w:rsidR="000A01A7" w:rsidRDefault="000A01A7" w:rsidP="00AA406C">
      <w:pPr>
        <w:pStyle w:val="Footer"/>
        <w:tabs>
          <w:tab w:val="clear" w:pos="4320"/>
          <w:tab w:val="clear" w:pos="8640"/>
        </w:tabs>
      </w:pPr>
    </w:p>
    <w:p w14:paraId="15788551" w14:textId="77777777" w:rsidR="000A01A7" w:rsidRDefault="000A01A7" w:rsidP="00AA406C">
      <w:pPr>
        <w:pStyle w:val="Footer"/>
        <w:tabs>
          <w:tab w:val="clear" w:pos="4320"/>
          <w:tab w:val="clear" w:pos="8640"/>
        </w:tabs>
      </w:pPr>
    </w:p>
    <w:p w14:paraId="4B9F38FC" w14:textId="77777777" w:rsidR="000A01A7" w:rsidRDefault="000A01A7" w:rsidP="00AA406C">
      <w:pPr>
        <w:pStyle w:val="Footer"/>
        <w:tabs>
          <w:tab w:val="clear" w:pos="4320"/>
          <w:tab w:val="clear" w:pos="8640"/>
        </w:tabs>
      </w:pPr>
    </w:p>
    <w:p w14:paraId="3659FD1B" w14:textId="77777777" w:rsidR="00AA406C" w:rsidRDefault="00440CD5" w:rsidP="00AA406C">
      <w:pPr>
        <w:pStyle w:val="Footer"/>
        <w:tabs>
          <w:tab w:val="clear" w:pos="4320"/>
          <w:tab w:val="clear" w:pos="8640"/>
        </w:tabs>
      </w:pPr>
      <w:r>
        <w:t xml:space="preserve">________________________________ </w:t>
      </w:r>
      <w:r w:rsidR="00AA406C">
        <w:tab/>
      </w:r>
      <w:r w:rsidR="00AA406C">
        <w:tab/>
      </w:r>
      <w:r w:rsidR="00AA406C">
        <w:tab/>
        <w:t>________________</w:t>
      </w:r>
    </w:p>
    <w:p w14:paraId="354FBB51" w14:textId="77777777" w:rsidR="00AA406C" w:rsidRDefault="00AA406C" w:rsidP="00AA406C">
      <w:pPr>
        <w:pStyle w:val="Footer"/>
        <w:tabs>
          <w:tab w:val="clear" w:pos="4320"/>
          <w:tab w:val="clear" w:pos="8640"/>
        </w:tabs>
      </w:pPr>
      <w:r>
        <w:t>By:  Christine M. Jarman, Co-Trustee</w:t>
      </w:r>
      <w:r>
        <w:tab/>
      </w:r>
      <w:r>
        <w:tab/>
      </w:r>
      <w:r>
        <w:tab/>
      </w:r>
      <w:r>
        <w:tab/>
        <w:t>Dated</w:t>
      </w:r>
    </w:p>
    <w:p w14:paraId="4ED1E958" w14:textId="77777777" w:rsidR="00AA406C" w:rsidRDefault="00AA406C" w:rsidP="00AA406C">
      <w:pPr>
        <w:pStyle w:val="Footer"/>
        <w:tabs>
          <w:tab w:val="clear" w:pos="4320"/>
          <w:tab w:val="clear" w:pos="8640"/>
        </w:tabs>
      </w:pPr>
    </w:p>
    <w:p w14:paraId="65F1A36B" w14:textId="77777777" w:rsidR="000A01A7" w:rsidRDefault="000A01A7" w:rsidP="000A01A7"/>
    <w:p w14:paraId="02172088" w14:textId="77777777" w:rsidR="000A01A7" w:rsidRDefault="000A01A7" w:rsidP="000A01A7">
      <w:r>
        <w:t>STATE OF WASHINGTON</w:t>
      </w:r>
      <w:r>
        <w:tab/>
        <w:t>)</w:t>
      </w:r>
    </w:p>
    <w:p w14:paraId="4C47C105" w14:textId="77777777" w:rsidR="000A01A7" w:rsidRDefault="000A01A7" w:rsidP="000A01A7">
      <w:r>
        <w:tab/>
      </w:r>
      <w:r>
        <w:tab/>
      </w:r>
      <w:r>
        <w:tab/>
      </w:r>
      <w:r>
        <w:tab/>
        <w:t>)  ss.</w:t>
      </w:r>
    </w:p>
    <w:p w14:paraId="77C4BED2" w14:textId="77777777" w:rsidR="000A01A7" w:rsidRDefault="000A01A7" w:rsidP="000A01A7">
      <w:r>
        <w:t>COUNTY OF KING</w:t>
      </w:r>
      <w:r>
        <w:tab/>
      </w:r>
      <w:r>
        <w:tab/>
        <w:t>)</w:t>
      </w:r>
    </w:p>
    <w:p w14:paraId="51D9859C" w14:textId="77777777" w:rsidR="000A01A7" w:rsidRDefault="000A01A7" w:rsidP="000A01A7"/>
    <w:p w14:paraId="20E78D50" w14:textId="77777777" w:rsidR="000A01A7" w:rsidRDefault="000A01A7" w:rsidP="000A01A7">
      <w:r>
        <w:tab/>
        <w:t>I certify that I know or have satisfactory evidence that Christine M. Jarman is the person who appeared before me and acknowledged that she signed this instrument, and on oath stated that she is authorized to execute the instrument and acknowledge it as a Co-Trustee of the Jesse David Heisler Irrevocable Trust to be the free and voluntary act of such party for the uses and purposes mentioned in this instrument.</w:t>
      </w:r>
    </w:p>
    <w:p w14:paraId="6E24EF28" w14:textId="77777777" w:rsidR="000A01A7" w:rsidRDefault="000A01A7" w:rsidP="000A01A7"/>
    <w:p w14:paraId="19F7BB1C" w14:textId="77777777" w:rsidR="000A01A7" w:rsidRDefault="000A01A7" w:rsidP="000A01A7">
      <w:r>
        <w:tab/>
        <w:t>Dated:  _____________________.</w:t>
      </w:r>
    </w:p>
    <w:p w14:paraId="4FD1D219" w14:textId="77777777" w:rsidR="000A01A7" w:rsidRDefault="000A01A7" w:rsidP="000A01A7"/>
    <w:p w14:paraId="3F75FA60" w14:textId="77777777" w:rsidR="000A01A7" w:rsidRDefault="000A01A7" w:rsidP="000A01A7">
      <w:pPr>
        <w:tabs>
          <w:tab w:val="left" w:pos="720"/>
          <w:tab w:val="left" w:pos="2304"/>
          <w:tab w:val="left" w:pos="3024"/>
          <w:tab w:val="left" w:pos="3744"/>
          <w:tab w:val="decimal" w:pos="4320"/>
          <w:tab w:val="left" w:pos="4464"/>
        </w:tabs>
        <w:ind w:left="3024" w:right="72"/>
        <w:jc w:val="both"/>
      </w:pPr>
      <w:r>
        <w:tab/>
      </w:r>
    </w:p>
    <w:p w14:paraId="2C1300EE" w14:textId="77777777" w:rsidR="000A01A7" w:rsidRPr="00BD6BA7" w:rsidRDefault="000A01A7" w:rsidP="000A01A7">
      <w:pPr>
        <w:tabs>
          <w:tab w:val="left" w:pos="720"/>
          <w:tab w:val="left" w:pos="2304"/>
          <w:tab w:val="left" w:pos="3024"/>
          <w:tab w:val="left" w:pos="3744"/>
          <w:tab w:val="decimal" w:pos="4320"/>
          <w:tab w:val="left" w:pos="4464"/>
        </w:tabs>
        <w:ind w:left="3024" w:right="72"/>
        <w:jc w:val="both"/>
      </w:pPr>
      <w:r>
        <w:tab/>
      </w:r>
      <w:r w:rsidRPr="00BD6BA7">
        <w:t>__________________________________</w:t>
      </w:r>
      <w:r>
        <w:t>__________</w:t>
      </w:r>
    </w:p>
    <w:p w14:paraId="70176BF2" w14:textId="77777777" w:rsidR="000A01A7" w:rsidRPr="00BD6BA7" w:rsidRDefault="000A01A7" w:rsidP="000A01A7">
      <w:pPr>
        <w:tabs>
          <w:tab w:val="left" w:pos="720"/>
          <w:tab w:val="left" w:pos="2304"/>
          <w:tab w:val="left" w:pos="3024"/>
          <w:tab w:val="left" w:pos="3744"/>
          <w:tab w:val="decimal" w:pos="4320"/>
          <w:tab w:val="left" w:pos="4464"/>
        </w:tabs>
        <w:ind w:right="72"/>
        <w:jc w:val="both"/>
      </w:pPr>
      <w:r w:rsidRPr="00BD6BA7">
        <w:tab/>
      </w:r>
      <w:r w:rsidRPr="00BD6BA7">
        <w:tab/>
      </w:r>
      <w:r>
        <w:tab/>
      </w:r>
      <w:r>
        <w:tab/>
      </w:r>
      <w:r>
        <w:tab/>
        <w:t>NOTARY PUBLIC in and for the s</w:t>
      </w:r>
      <w:r w:rsidRPr="00BD6BA7">
        <w:t>tate of Washing</w:t>
      </w:r>
      <w:r>
        <w:t>ton</w:t>
      </w:r>
    </w:p>
    <w:p w14:paraId="4D9519AD" w14:textId="77777777" w:rsidR="000A01A7" w:rsidRPr="00BD6BA7" w:rsidRDefault="000A01A7" w:rsidP="000A01A7">
      <w:pPr>
        <w:tabs>
          <w:tab w:val="left" w:pos="720"/>
          <w:tab w:val="left" w:pos="2304"/>
          <w:tab w:val="left" w:pos="3024"/>
          <w:tab w:val="left" w:pos="3744"/>
          <w:tab w:val="decimal" w:pos="4320"/>
          <w:tab w:val="left" w:pos="4464"/>
        </w:tabs>
        <w:ind w:right="72"/>
        <w:jc w:val="both"/>
      </w:pPr>
      <w:r w:rsidRPr="00BD6BA7">
        <w:tab/>
      </w:r>
      <w:r w:rsidRPr="00BD6BA7">
        <w:tab/>
      </w:r>
      <w:r w:rsidRPr="00BD6BA7">
        <w:tab/>
      </w:r>
      <w:r w:rsidRPr="00BD6BA7">
        <w:tab/>
      </w:r>
      <w:r w:rsidRPr="00BD6BA7">
        <w:tab/>
      </w:r>
      <w:r>
        <w:t>Residing at __________________________________</w:t>
      </w:r>
    </w:p>
    <w:p w14:paraId="6C06D7F0" w14:textId="77777777" w:rsidR="000A01A7" w:rsidRDefault="000A01A7" w:rsidP="000A01A7">
      <w:pPr>
        <w:tabs>
          <w:tab w:val="left" w:pos="720"/>
          <w:tab w:val="left" w:pos="2304"/>
          <w:tab w:val="left" w:pos="3024"/>
          <w:tab w:val="left" w:pos="3744"/>
          <w:tab w:val="decimal" w:pos="4320"/>
          <w:tab w:val="left" w:pos="4464"/>
        </w:tabs>
        <w:ind w:right="72"/>
        <w:jc w:val="both"/>
      </w:pPr>
      <w:r w:rsidRPr="00BD6BA7">
        <w:tab/>
      </w:r>
      <w:r w:rsidRPr="00BD6BA7">
        <w:tab/>
      </w:r>
      <w:r w:rsidRPr="00BD6BA7">
        <w:tab/>
      </w:r>
      <w:r w:rsidRPr="00BD6BA7">
        <w:tab/>
      </w:r>
      <w:r w:rsidRPr="00BD6BA7">
        <w:tab/>
        <w:t>My c</w:t>
      </w:r>
      <w:r>
        <w:t>ommission expires:________________________</w:t>
      </w:r>
    </w:p>
    <w:p w14:paraId="5D970713" w14:textId="77777777" w:rsidR="000A01A7" w:rsidRDefault="000A01A7" w:rsidP="000A01A7">
      <w:r>
        <w:tab/>
      </w:r>
      <w:r>
        <w:tab/>
      </w:r>
    </w:p>
    <w:p w14:paraId="05F74B88" w14:textId="77777777" w:rsidR="00AA406C" w:rsidRDefault="000A01A7">
      <w:pPr>
        <w:pStyle w:val="Footer"/>
        <w:tabs>
          <w:tab w:val="clear" w:pos="4320"/>
          <w:tab w:val="clear" w:pos="8640"/>
        </w:tabs>
      </w:pPr>
      <w:r>
        <w:br w:type="page"/>
      </w:r>
    </w:p>
    <w:p w14:paraId="7B195BE5" w14:textId="77777777" w:rsidR="00AA406C" w:rsidRDefault="00AA406C">
      <w:pPr>
        <w:pStyle w:val="Footer"/>
        <w:tabs>
          <w:tab w:val="clear" w:pos="4320"/>
          <w:tab w:val="clear" w:pos="8640"/>
        </w:tabs>
      </w:pPr>
    </w:p>
    <w:p w14:paraId="16E768F0" w14:textId="77777777" w:rsidR="00AA406C" w:rsidRPr="000A01A7" w:rsidRDefault="00AA406C">
      <w:pPr>
        <w:pStyle w:val="Footer"/>
        <w:tabs>
          <w:tab w:val="clear" w:pos="4320"/>
          <w:tab w:val="clear" w:pos="8640"/>
        </w:tabs>
        <w:rPr>
          <w:b/>
          <w:bCs/>
        </w:rPr>
      </w:pPr>
      <w:r w:rsidRPr="000A01A7">
        <w:rPr>
          <w:b/>
          <w:bCs/>
        </w:rPr>
        <w:t>ACKNOWLEDGED</w:t>
      </w:r>
      <w:r w:rsidR="000A01A7" w:rsidRPr="000A01A7">
        <w:rPr>
          <w:b/>
          <w:bCs/>
        </w:rPr>
        <w:t xml:space="preserve"> and AGREED</w:t>
      </w:r>
      <w:r w:rsidRPr="000A01A7">
        <w:rPr>
          <w:b/>
          <w:bCs/>
        </w:rPr>
        <w:t xml:space="preserve">: </w:t>
      </w:r>
      <w:r w:rsidRPr="000A01A7">
        <w:rPr>
          <w:b/>
          <w:bCs/>
        </w:rPr>
        <w:br/>
      </w:r>
    </w:p>
    <w:p w14:paraId="46B185B2" w14:textId="77777777" w:rsidR="00AA406C" w:rsidRDefault="00AA406C">
      <w:pPr>
        <w:pStyle w:val="Footer"/>
        <w:tabs>
          <w:tab w:val="clear" w:pos="4320"/>
          <w:tab w:val="clear" w:pos="8640"/>
        </w:tabs>
      </w:pPr>
    </w:p>
    <w:p w14:paraId="2362D495" w14:textId="77777777" w:rsidR="00AA406C" w:rsidRDefault="00AA406C">
      <w:pPr>
        <w:pStyle w:val="Footer"/>
        <w:tabs>
          <w:tab w:val="clear" w:pos="4320"/>
          <w:tab w:val="clear" w:pos="8640"/>
        </w:tabs>
      </w:pPr>
      <w:r>
        <w:t>_________________________________</w:t>
      </w:r>
      <w:r>
        <w:tab/>
      </w:r>
      <w:r>
        <w:tab/>
      </w:r>
      <w:r>
        <w:tab/>
        <w:t>________________</w:t>
      </w:r>
    </w:p>
    <w:p w14:paraId="21822695" w14:textId="77777777" w:rsidR="00F62F45" w:rsidRDefault="00440CD5">
      <w:pPr>
        <w:pStyle w:val="Footer"/>
        <w:tabs>
          <w:tab w:val="clear" w:pos="4320"/>
          <w:tab w:val="clear" w:pos="8640"/>
        </w:tabs>
      </w:pPr>
      <w:r>
        <w:t>Jesse David Heisler, Trust Beneficiary</w:t>
      </w:r>
      <w:r w:rsidR="00F62F45">
        <w:tab/>
      </w:r>
      <w:r>
        <w:tab/>
      </w:r>
      <w:r w:rsidR="00AA406C">
        <w:tab/>
      </w:r>
      <w:r w:rsidR="00AA406C">
        <w:tab/>
        <w:t>Dated</w:t>
      </w:r>
    </w:p>
    <w:p w14:paraId="190EDC6D" w14:textId="77777777" w:rsidR="00440CD5" w:rsidRDefault="00440CD5">
      <w:pPr>
        <w:pStyle w:val="Footer"/>
        <w:tabs>
          <w:tab w:val="clear" w:pos="4320"/>
          <w:tab w:val="clear" w:pos="8640"/>
        </w:tabs>
      </w:pPr>
    </w:p>
    <w:p w14:paraId="6A2B0136" w14:textId="77777777" w:rsidR="00446F84" w:rsidRDefault="00446F84">
      <w:pPr>
        <w:pStyle w:val="Footer"/>
        <w:tabs>
          <w:tab w:val="clear" w:pos="4320"/>
          <w:tab w:val="clear" w:pos="8640"/>
        </w:tabs>
      </w:pPr>
    </w:p>
    <w:p w14:paraId="0EDA56A0" w14:textId="77777777" w:rsidR="000A01A7" w:rsidRDefault="000A01A7" w:rsidP="000A01A7">
      <w:r>
        <w:t>STATE OF ______________</w:t>
      </w:r>
      <w:r>
        <w:tab/>
        <w:t>)</w:t>
      </w:r>
    </w:p>
    <w:p w14:paraId="693A0214" w14:textId="77777777" w:rsidR="000A01A7" w:rsidRDefault="000A01A7" w:rsidP="000A01A7">
      <w:r>
        <w:tab/>
      </w:r>
      <w:r>
        <w:tab/>
      </w:r>
      <w:r>
        <w:tab/>
      </w:r>
      <w:r>
        <w:tab/>
        <w:t>)  ss.</w:t>
      </w:r>
    </w:p>
    <w:p w14:paraId="716E9DD1" w14:textId="77777777" w:rsidR="000A01A7" w:rsidRDefault="000A01A7" w:rsidP="000A01A7">
      <w:r>
        <w:t>COUNTY OF ___________</w:t>
      </w:r>
      <w:r>
        <w:tab/>
        <w:t>)</w:t>
      </w:r>
    </w:p>
    <w:p w14:paraId="3BA951FD" w14:textId="77777777" w:rsidR="000A01A7" w:rsidRDefault="000A01A7" w:rsidP="000A01A7"/>
    <w:p w14:paraId="69BB2283" w14:textId="77777777" w:rsidR="000A01A7" w:rsidRDefault="000A01A7" w:rsidP="000A01A7">
      <w:pPr>
        <w:pStyle w:val="NoSpacing"/>
      </w:pPr>
      <w:r>
        <w:tab/>
        <w:t>I certify that I know or have satisfactory evidence that Jesse David Heisler is the person who appeared before me, and said person acknowledged that he signed this instrument and acknowledged it to be his free and voluntary act for the uses and purposes mentioned in the instrument.</w:t>
      </w:r>
    </w:p>
    <w:p w14:paraId="4B27DFFE" w14:textId="77777777" w:rsidR="000A01A7" w:rsidRPr="00BD6BA7" w:rsidRDefault="000A01A7" w:rsidP="000A01A7">
      <w:pPr>
        <w:tabs>
          <w:tab w:val="left" w:pos="720"/>
          <w:tab w:val="left" w:pos="2304"/>
          <w:tab w:val="left" w:pos="3024"/>
          <w:tab w:val="left" w:pos="3744"/>
          <w:tab w:val="left" w:pos="4320"/>
          <w:tab w:val="left" w:pos="4464"/>
        </w:tabs>
        <w:spacing w:line="240" w:lineRule="atLeast"/>
        <w:ind w:right="72"/>
        <w:jc w:val="both"/>
      </w:pPr>
    </w:p>
    <w:p w14:paraId="53C8FC66" w14:textId="77777777" w:rsidR="000A01A7" w:rsidRPr="00AA406C" w:rsidRDefault="000A01A7" w:rsidP="000A01A7">
      <w:pPr>
        <w:widowControl w:val="0"/>
        <w:suppressAutoHyphens/>
        <w:autoSpaceDE w:val="0"/>
        <w:autoSpaceDN w:val="0"/>
        <w:ind w:firstLine="720"/>
        <w:jc w:val="both"/>
        <w:rPr>
          <w:szCs w:val="24"/>
        </w:rPr>
      </w:pPr>
      <w:r w:rsidRPr="00AA406C">
        <w:rPr>
          <w:szCs w:val="24"/>
        </w:rPr>
        <w:t xml:space="preserve">SUBSCRIBED AND SWORN to before me on </w:t>
      </w:r>
      <w:r w:rsidRPr="00AA406C">
        <w:rPr>
          <w:szCs w:val="24"/>
          <w:u w:val="single"/>
        </w:rPr>
        <w:t xml:space="preserve">                                              </w:t>
      </w:r>
      <w:r w:rsidRPr="00AA406C">
        <w:rPr>
          <w:szCs w:val="24"/>
        </w:rPr>
        <w:t>, 2025.</w:t>
      </w:r>
    </w:p>
    <w:p w14:paraId="6087A8D3" w14:textId="77777777" w:rsidR="000A01A7" w:rsidRPr="00AA406C" w:rsidRDefault="000A01A7" w:rsidP="000A01A7">
      <w:pPr>
        <w:tabs>
          <w:tab w:val="left" w:pos="720"/>
          <w:tab w:val="left" w:pos="2304"/>
          <w:tab w:val="left" w:pos="3024"/>
          <w:tab w:val="left" w:pos="3744"/>
          <w:tab w:val="decimal" w:pos="4320"/>
          <w:tab w:val="left" w:pos="4464"/>
        </w:tabs>
        <w:ind w:left="3024" w:right="72"/>
        <w:jc w:val="both"/>
        <w:rPr>
          <w:szCs w:val="24"/>
        </w:rPr>
      </w:pPr>
    </w:p>
    <w:p w14:paraId="4F648357" w14:textId="77777777" w:rsidR="000A01A7" w:rsidRPr="00BD6BA7" w:rsidRDefault="000A01A7" w:rsidP="000A01A7">
      <w:pPr>
        <w:tabs>
          <w:tab w:val="left" w:pos="720"/>
          <w:tab w:val="left" w:pos="2304"/>
          <w:tab w:val="left" w:pos="3024"/>
          <w:tab w:val="left" w:pos="3744"/>
          <w:tab w:val="decimal" w:pos="4320"/>
          <w:tab w:val="left" w:pos="4464"/>
        </w:tabs>
        <w:ind w:left="3024" w:right="72"/>
        <w:jc w:val="both"/>
      </w:pPr>
      <w:r w:rsidRPr="00BD6BA7">
        <w:tab/>
      </w:r>
      <w:r w:rsidRPr="00BD6BA7">
        <w:tab/>
      </w:r>
      <w:r w:rsidRPr="00BD6BA7">
        <w:tab/>
      </w:r>
      <w:r w:rsidRPr="00BD6BA7">
        <w:tab/>
      </w:r>
      <w:r w:rsidRPr="00BD6BA7">
        <w:tab/>
      </w:r>
      <w:r w:rsidRPr="00BD6BA7">
        <w:tab/>
      </w:r>
      <w:r>
        <w:tab/>
      </w:r>
      <w:r>
        <w:tab/>
      </w:r>
      <w:r>
        <w:tab/>
      </w:r>
      <w:r>
        <w:tab/>
      </w:r>
      <w:r w:rsidRPr="00BD6BA7">
        <w:t>__________________________________</w:t>
      </w:r>
      <w:r>
        <w:t>__________</w:t>
      </w:r>
    </w:p>
    <w:p w14:paraId="5E0F6E88" w14:textId="77777777" w:rsidR="000A01A7" w:rsidRPr="00BD6BA7" w:rsidRDefault="000A01A7" w:rsidP="000A01A7">
      <w:pPr>
        <w:tabs>
          <w:tab w:val="left" w:pos="720"/>
          <w:tab w:val="left" w:pos="2304"/>
          <w:tab w:val="left" w:pos="3024"/>
          <w:tab w:val="left" w:pos="3744"/>
          <w:tab w:val="decimal" w:pos="4320"/>
          <w:tab w:val="left" w:pos="4464"/>
        </w:tabs>
        <w:ind w:right="72"/>
        <w:jc w:val="both"/>
      </w:pPr>
      <w:r w:rsidRPr="00BD6BA7">
        <w:tab/>
      </w:r>
      <w:r w:rsidRPr="00BD6BA7">
        <w:tab/>
      </w:r>
      <w:r>
        <w:tab/>
      </w:r>
      <w:r>
        <w:tab/>
      </w:r>
      <w:r>
        <w:tab/>
        <w:t>NOTARY PUBLIC in and for the s</w:t>
      </w:r>
      <w:r w:rsidRPr="00BD6BA7">
        <w:t xml:space="preserve">tate of </w:t>
      </w:r>
      <w:r>
        <w:t>__________</w:t>
      </w:r>
    </w:p>
    <w:p w14:paraId="11102DA7" w14:textId="77777777" w:rsidR="000A01A7" w:rsidRPr="00BD6BA7" w:rsidRDefault="000A01A7" w:rsidP="000A01A7">
      <w:pPr>
        <w:tabs>
          <w:tab w:val="left" w:pos="720"/>
          <w:tab w:val="left" w:pos="2304"/>
          <w:tab w:val="left" w:pos="3024"/>
          <w:tab w:val="left" w:pos="3744"/>
          <w:tab w:val="decimal" w:pos="4320"/>
          <w:tab w:val="left" w:pos="4464"/>
        </w:tabs>
        <w:ind w:right="72"/>
        <w:jc w:val="both"/>
      </w:pPr>
      <w:r w:rsidRPr="00BD6BA7">
        <w:tab/>
      </w:r>
      <w:r w:rsidRPr="00BD6BA7">
        <w:tab/>
      </w:r>
      <w:r w:rsidRPr="00BD6BA7">
        <w:tab/>
      </w:r>
      <w:r w:rsidRPr="00BD6BA7">
        <w:tab/>
      </w:r>
      <w:r w:rsidRPr="00BD6BA7">
        <w:tab/>
      </w:r>
      <w:r>
        <w:t>Residing at __________________________________</w:t>
      </w:r>
    </w:p>
    <w:p w14:paraId="34B415C4" w14:textId="77777777" w:rsidR="000A01A7" w:rsidRDefault="000A01A7" w:rsidP="000A01A7">
      <w:pPr>
        <w:tabs>
          <w:tab w:val="left" w:pos="720"/>
          <w:tab w:val="left" w:pos="2304"/>
          <w:tab w:val="left" w:pos="3024"/>
          <w:tab w:val="left" w:pos="3744"/>
          <w:tab w:val="decimal" w:pos="4320"/>
          <w:tab w:val="left" w:pos="4464"/>
        </w:tabs>
        <w:ind w:right="72"/>
        <w:jc w:val="both"/>
      </w:pPr>
      <w:r w:rsidRPr="00BD6BA7">
        <w:tab/>
      </w:r>
      <w:r w:rsidRPr="00BD6BA7">
        <w:tab/>
      </w:r>
      <w:r w:rsidRPr="00BD6BA7">
        <w:tab/>
      </w:r>
      <w:r w:rsidRPr="00BD6BA7">
        <w:tab/>
      </w:r>
      <w:r w:rsidRPr="00BD6BA7">
        <w:tab/>
        <w:t>My c</w:t>
      </w:r>
      <w:r>
        <w:t>ommission expires:________________________</w:t>
      </w:r>
    </w:p>
    <w:p w14:paraId="7BB3DF95" w14:textId="77777777" w:rsidR="000A01A7" w:rsidRDefault="000A01A7" w:rsidP="000A01A7">
      <w:pPr>
        <w:ind w:left="3600" w:firstLine="720"/>
        <w:jc w:val="both"/>
      </w:pPr>
    </w:p>
    <w:p w14:paraId="3E956019" w14:textId="77777777" w:rsidR="00AA406C" w:rsidRDefault="000A01A7">
      <w:pPr>
        <w:pStyle w:val="Footer"/>
        <w:tabs>
          <w:tab w:val="clear" w:pos="4320"/>
          <w:tab w:val="clear" w:pos="8640"/>
        </w:tabs>
      </w:pPr>
      <w:r>
        <w:br w:type="page"/>
      </w:r>
    </w:p>
    <w:p w14:paraId="03947A6C" w14:textId="77777777" w:rsidR="00AA406C" w:rsidRDefault="00AA406C">
      <w:pPr>
        <w:pStyle w:val="Footer"/>
        <w:tabs>
          <w:tab w:val="clear" w:pos="4320"/>
          <w:tab w:val="clear" w:pos="8640"/>
        </w:tabs>
      </w:pPr>
    </w:p>
    <w:p w14:paraId="722944D1" w14:textId="77777777" w:rsidR="000A01A7" w:rsidRPr="000A01A7" w:rsidRDefault="000A01A7" w:rsidP="000A01A7">
      <w:pPr>
        <w:pStyle w:val="Footer"/>
        <w:tabs>
          <w:tab w:val="clear" w:pos="4320"/>
          <w:tab w:val="clear" w:pos="8640"/>
        </w:tabs>
        <w:rPr>
          <w:b/>
          <w:bCs/>
        </w:rPr>
      </w:pPr>
      <w:r w:rsidRPr="000A01A7">
        <w:rPr>
          <w:b/>
          <w:bCs/>
        </w:rPr>
        <w:t>ACCEPTANCE OF APPOINTMENTAS TRUSTEE OF THE</w:t>
      </w:r>
    </w:p>
    <w:p w14:paraId="3441FFFC" w14:textId="77777777" w:rsidR="000A01A7" w:rsidRPr="000A01A7" w:rsidRDefault="000A01A7" w:rsidP="000A01A7">
      <w:pPr>
        <w:rPr>
          <w:b/>
          <w:bCs/>
        </w:rPr>
      </w:pPr>
      <w:r w:rsidRPr="000A01A7">
        <w:rPr>
          <w:b/>
          <w:bCs/>
        </w:rPr>
        <w:t>JESSE DAVID HEISLER IRREVOCABLE TRUST</w:t>
      </w:r>
    </w:p>
    <w:p w14:paraId="63063C57" w14:textId="77777777" w:rsidR="000A01A7" w:rsidRPr="000A01A7" w:rsidRDefault="000A01A7" w:rsidP="000A01A7">
      <w:pPr>
        <w:rPr>
          <w:b/>
          <w:bCs/>
        </w:rPr>
      </w:pPr>
      <w:r w:rsidRPr="000A01A7">
        <w:rPr>
          <w:b/>
          <w:bCs/>
        </w:rPr>
        <w:t>Dated December 30, 2010, as amended:</w:t>
      </w:r>
    </w:p>
    <w:p w14:paraId="0145AEA0" w14:textId="77777777" w:rsidR="000A01A7" w:rsidRDefault="000A01A7" w:rsidP="000A01A7">
      <w:pPr>
        <w:spacing w:line="480" w:lineRule="auto"/>
        <w:ind w:firstLine="720"/>
        <w:jc w:val="both"/>
      </w:pPr>
    </w:p>
    <w:p w14:paraId="6948DB82" w14:textId="77777777" w:rsidR="000A01A7" w:rsidRPr="00BD6BA7" w:rsidRDefault="000A01A7" w:rsidP="000A01A7">
      <w:pPr>
        <w:ind w:firstLine="720"/>
        <w:jc w:val="both"/>
      </w:pPr>
      <w:r w:rsidRPr="00BD6BA7">
        <w:t>I,</w:t>
      </w:r>
      <w:r>
        <w:t xml:space="preserve"> Jesse David Heisler, </w:t>
      </w:r>
      <w:r w:rsidRPr="00BD6BA7">
        <w:t xml:space="preserve">the named Trustee pursuant to </w:t>
      </w:r>
      <w:r>
        <w:t>t</w:t>
      </w:r>
      <w:r w:rsidRPr="00BD6BA7">
        <w:t xml:space="preserve">he </w:t>
      </w:r>
      <w:r>
        <w:t>Appointment of Successor Trustee by Joy Heisler Zeeb Brinton and Christine M. Jarman, the current acting Co-Trustees of the Jesse David Heisler Irrevocable Trust, dated December 30, 2010, as amended, hereby accepts</w:t>
      </w:r>
      <w:r w:rsidRPr="00BD6BA7">
        <w:t xml:space="preserve"> the appoint</w:t>
      </w:r>
      <w:r>
        <w:t xml:space="preserve">ment of Trustee of the Jesse David Heisler Irrevocable Trust, dated December 30, 2010.  I acknowledge that my appointment as Trustee </w:t>
      </w:r>
      <w:r w:rsidRPr="00CA10FE">
        <w:t>shall be effective as of _______________.</w:t>
      </w:r>
    </w:p>
    <w:p w14:paraId="2B19EA96" w14:textId="77777777" w:rsidR="000A01A7" w:rsidRDefault="000A01A7" w:rsidP="000A01A7">
      <w:pPr>
        <w:spacing w:line="480" w:lineRule="auto"/>
        <w:ind w:firstLine="720"/>
        <w:jc w:val="both"/>
      </w:pPr>
    </w:p>
    <w:p w14:paraId="1C495210" w14:textId="77777777" w:rsidR="000A01A7" w:rsidRPr="00BD6BA7" w:rsidRDefault="000A01A7" w:rsidP="000A01A7">
      <w:pPr>
        <w:spacing w:line="480" w:lineRule="auto"/>
        <w:ind w:firstLine="720"/>
        <w:jc w:val="both"/>
      </w:pPr>
      <w:r w:rsidRPr="00BD6BA7">
        <w:t xml:space="preserve">SIGNED and DATED this </w:t>
      </w:r>
      <w:r w:rsidRPr="00BD6BA7">
        <w:rPr>
          <w:u w:val="single"/>
        </w:rPr>
        <w:tab/>
      </w:r>
      <w:r w:rsidRPr="00BD6BA7">
        <w:rPr>
          <w:u w:val="single"/>
        </w:rPr>
        <w:tab/>
      </w:r>
      <w:r w:rsidRPr="00BD6BA7">
        <w:t xml:space="preserve"> day of</w:t>
      </w:r>
      <w:r>
        <w:t xml:space="preserve"> ____________________, 2025</w:t>
      </w:r>
      <w:r w:rsidRPr="00BD6BA7">
        <w:t>.</w:t>
      </w:r>
    </w:p>
    <w:p w14:paraId="43DDF3EC" w14:textId="77777777" w:rsidR="000A01A7" w:rsidRDefault="000A01A7" w:rsidP="000A01A7">
      <w:pPr>
        <w:ind w:firstLine="720"/>
        <w:jc w:val="both"/>
      </w:pPr>
    </w:p>
    <w:p w14:paraId="34E382D8" w14:textId="77777777" w:rsidR="000A01A7" w:rsidRPr="00BD6BA7" w:rsidRDefault="000A01A7" w:rsidP="000A01A7">
      <w:pPr>
        <w:ind w:firstLine="720"/>
        <w:jc w:val="both"/>
      </w:pPr>
    </w:p>
    <w:p w14:paraId="171F77B5" w14:textId="77777777" w:rsidR="000A01A7" w:rsidRPr="00BD6BA7" w:rsidRDefault="000A01A7" w:rsidP="000A01A7">
      <w:pPr>
        <w:jc w:val="both"/>
      </w:pPr>
      <w:r w:rsidRPr="00BD6BA7">
        <w:rPr>
          <w:u w:val="single"/>
        </w:rPr>
        <w:tab/>
      </w:r>
      <w:r w:rsidRPr="00BD6BA7">
        <w:rPr>
          <w:u w:val="single"/>
        </w:rPr>
        <w:tab/>
      </w:r>
      <w:r w:rsidRPr="00BD6BA7">
        <w:rPr>
          <w:u w:val="single"/>
        </w:rPr>
        <w:tab/>
      </w:r>
      <w:r w:rsidRPr="00BD6BA7">
        <w:rPr>
          <w:u w:val="single"/>
        </w:rPr>
        <w:tab/>
      </w:r>
      <w:r w:rsidRPr="00BD6BA7">
        <w:rPr>
          <w:u w:val="single"/>
        </w:rPr>
        <w:tab/>
      </w:r>
      <w:r w:rsidRPr="00BD6BA7">
        <w:rPr>
          <w:u w:val="single"/>
        </w:rPr>
        <w:tab/>
      </w:r>
    </w:p>
    <w:p w14:paraId="2D400910" w14:textId="77777777" w:rsidR="000A01A7" w:rsidRDefault="000A01A7" w:rsidP="000A01A7">
      <w:pPr>
        <w:pStyle w:val="Footer"/>
        <w:tabs>
          <w:tab w:val="clear" w:pos="4320"/>
          <w:tab w:val="clear" w:pos="8640"/>
        </w:tabs>
      </w:pPr>
      <w:r>
        <w:t>Jesse David Heisler, Appointed Successor</w:t>
      </w:r>
      <w:r>
        <w:tab/>
      </w:r>
      <w:r>
        <w:tab/>
      </w:r>
      <w:r>
        <w:tab/>
      </w:r>
      <w:r>
        <w:tab/>
      </w:r>
    </w:p>
    <w:p w14:paraId="0CA86808" w14:textId="77777777" w:rsidR="000A01A7" w:rsidRDefault="000A01A7" w:rsidP="000A01A7">
      <w:pPr>
        <w:pStyle w:val="Footer"/>
        <w:tabs>
          <w:tab w:val="clear" w:pos="4320"/>
          <w:tab w:val="clear" w:pos="8640"/>
        </w:tabs>
      </w:pPr>
      <w:r>
        <w:t>Trustee</w:t>
      </w:r>
    </w:p>
    <w:p w14:paraId="33ABBDBE" w14:textId="77777777" w:rsidR="00F62F45" w:rsidRDefault="00F62F45" w:rsidP="000A01A7"/>
    <w:p w14:paraId="5E9AFCC3" w14:textId="77777777" w:rsidR="00AA406C" w:rsidRDefault="00AA406C">
      <w:pPr>
        <w:pStyle w:val="EnvelopeReturn"/>
        <w:rPr>
          <w:rFonts w:ascii="Times New Roman" w:hAnsi="Times New Roman"/>
          <w:sz w:val="24"/>
        </w:rPr>
      </w:pPr>
    </w:p>
    <w:p w14:paraId="7ADF9D67" w14:textId="77777777" w:rsidR="00AA406C" w:rsidRDefault="00AA406C" w:rsidP="00AA406C">
      <w:r>
        <w:t>STATE OF ______________</w:t>
      </w:r>
      <w:r>
        <w:tab/>
        <w:t>)</w:t>
      </w:r>
    </w:p>
    <w:p w14:paraId="6FA66D14" w14:textId="77777777" w:rsidR="00AA406C" w:rsidRDefault="00AA406C" w:rsidP="00AA406C">
      <w:r>
        <w:tab/>
      </w:r>
      <w:r>
        <w:tab/>
      </w:r>
      <w:r>
        <w:tab/>
      </w:r>
      <w:r>
        <w:tab/>
        <w:t>)  ss.</w:t>
      </w:r>
    </w:p>
    <w:p w14:paraId="5EB3916C" w14:textId="77777777" w:rsidR="00AA406C" w:rsidRDefault="00AA406C" w:rsidP="00AA406C">
      <w:r>
        <w:t>COUNTY OF ___________</w:t>
      </w:r>
      <w:r>
        <w:tab/>
        <w:t>)</w:t>
      </w:r>
    </w:p>
    <w:p w14:paraId="29DED180" w14:textId="77777777" w:rsidR="00AA406C" w:rsidRDefault="00AA406C" w:rsidP="00AA406C"/>
    <w:p w14:paraId="6417D93D" w14:textId="77777777" w:rsidR="00AA406C" w:rsidRDefault="00AA406C" w:rsidP="00AA406C">
      <w:r>
        <w:tab/>
        <w:t>I certify that I know or have satisfactory evidence that Jesse David Heisler is the person who appeared before me and acknowledged that he signed this instrument, and on oath stated that he is authorized to execute the instrument and acknowledge it as the named Successor Trustee of the Jesse David Heisler Irrevocable Trust to be the free and voluntary act of such party for the uses and purposes mentioned in this instrument.</w:t>
      </w:r>
    </w:p>
    <w:p w14:paraId="01F5ECC7" w14:textId="77777777" w:rsidR="00AA406C" w:rsidRPr="00BD6BA7" w:rsidRDefault="00AA406C" w:rsidP="00AA406C">
      <w:pPr>
        <w:pStyle w:val="NoSpacing"/>
      </w:pPr>
    </w:p>
    <w:p w14:paraId="52894C2F" w14:textId="77777777" w:rsidR="00AA406C" w:rsidRPr="00AA406C" w:rsidRDefault="00AA406C" w:rsidP="00AA406C">
      <w:pPr>
        <w:widowControl w:val="0"/>
        <w:suppressAutoHyphens/>
        <w:autoSpaceDE w:val="0"/>
        <w:autoSpaceDN w:val="0"/>
        <w:ind w:firstLine="720"/>
        <w:jc w:val="both"/>
        <w:rPr>
          <w:szCs w:val="24"/>
        </w:rPr>
      </w:pPr>
      <w:r w:rsidRPr="00AA406C">
        <w:rPr>
          <w:szCs w:val="24"/>
        </w:rPr>
        <w:t xml:space="preserve">SUBSCRIBED AND SWORN to before me on </w:t>
      </w:r>
      <w:r w:rsidRPr="00AA406C">
        <w:rPr>
          <w:szCs w:val="24"/>
          <w:u w:val="single"/>
        </w:rPr>
        <w:t xml:space="preserve">                                              </w:t>
      </w:r>
      <w:r w:rsidRPr="00AA406C">
        <w:rPr>
          <w:szCs w:val="24"/>
        </w:rPr>
        <w:t>, 2025.</w:t>
      </w:r>
    </w:p>
    <w:p w14:paraId="783C8243" w14:textId="77777777" w:rsidR="00AA406C" w:rsidRPr="00AA406C" w:rsidRDefault="00AA406C" w:rsidP="00AA406C">
      <w:pPr>
        <w:tabs>
          <w:tab w:val="left" w:pos="720"/>
          <w:tab w:val="left" w:pos="2304"/>
          <w:tab w:val="left" w:pos="3024"/>
          <w:tab w:val="left" w:pos="3744"/>
          <w:tab w:val="decimal" w:pos="4320"/>
          <w:tab w:val="left" w:pos="4464"/>
        </w:tabs>
        <w:ind w:left="3024" w:right="72"/>
        <w:jc w:val="both"/>
        <w:rPr>
          <w:szCs w:val="24"/>
        </w:rPr>
      </w:pPr>
    </w:p>
    <w:p w14:paraId="445E375B" w14:textId="77777777" w:rsidR="00AA406C" w:rsidRPr="00BD6BA7" w:rsidRDefault="00AA406C" w:rsidP="00AA406C">
      <w:pPr>
        <w:tabs>
          <w:tab w:val="left" w:pos="720"/>
          <w:tab w:val="left" w:pos="2304"/>
          <w:tab w:val="left" w:pos="3024"/>
          <w:tab w:val="left" w:pos="3744"/>
          <w:tab w:val="decimal" w:pos="4320"/>
          <w:tab w:val="left" w:pos="4464"/>
        </w:tabs>
        <w:ind w:left="3024" w:right="72"/>
        <w:jc w:val="both"/>
      </w:pPr>
      <w:r w:rsidRPr="00BD6BA7">
        <w:tab/>
      </w:r>
      <w:r w:rsidRPr="00BD6BA7">
        <w:tab/>
      </w:r>
      <w:r w:rsidRPr="00BD6BA7">
        <w:tab/>
      </w:r>
      <w:r w:rsidRPr="00BD6BA7">
        <w:tab/>
      </w:r>
      <w:r w:rsidRPr="00BD6BA7">
        <w:tab/>
      </w:r>
      <w:r w:rsidRPr="00BD6BA7">
        <w:tab/>
      </w:r>
      <w:r>
        <w:tab/>
      </w:r>
      <w:r>
        <w:tab/>
      </w:r>
      <w:r>
        <w:tab/>
      </w:r>
      <w:r>
        <w:tab/>
      </w:r>
      <w:r w:rsidRPr="00BD6BA7">
        <w:t>__________________________________</w:t>
      </w:r>
      <w:r>
        <w:t>__________</w:t>
      </w:r>
    </w:p>
    <w:p w14:paraId="6D7E7100" w14:textId="77777777" w:rsidR="00AA406C" w:rsidRPr="00BD6BA7" w:rsidRDefault="00AA406C" w:rsidP="00AA406C">
      <w:pPr>
        <w:tabs>
          <w:tab w:val="left" w:pos="720"/>
          <w:tab w:val="left" w:pos="2304"/>
          <w:tab w:val="left" w:pos="3024"/>
          <w:tab w:val="left" w:pos="3744"/>
          <w:tab w:val="decimal" w:pos="4320"/>
          <w:tab w:val="left" w:pos="4464"/>
        </w:tabs>
        <w:ind w:right="72"/>
        <w:jc w:val="both"/>
      </w:pPr>
      <w:r w:rsidRPr="00BD6BA7">
        <w:tab/>
      </w:r>
      <w:r w:rsidRPr="00BD6BA7">
        <w:tab/>
      </w:r>
      <w:r>
        <w:tab/>
      </w:r>
      <w:r>
        <w:tab/>
      </w:r>
      <w:r>
        <w:tab/>
        <w:t>NOTARY PUBLIC in and for the s</w:t>
      </w:r>
      <w:r w:rsidRPr="00BD6BA7">
        <w:t xml:space="preserve">tate of </w:t>
      </w:r>
      <w:r>
        <w:t>__________</w:t>
      </w:r>
    </w:p>
    <w:p w14:paraId="26C21020" w14:textId="77777777" w:rsidR="00AA406C" w:rsidRPr="00BD6BA7" w:rsidRDefault="00AA406C" w:rsidP="00AA406C">
      <w:pPr>
        <w:tabs>
          <w:tab w:val="left" w:pos="720"/>
          <w:tab w:val="left" w:pos="2304"/>
          <w:tab w:val="left" w:pos="3024"/>
          <w:tab w:val="left" w:pos="3744"/>
          <w:tab w:val="decimal" w:pos="4320"/>
          <w:tab w:val="left" w:pos="4464"/>
        </w:tabs>
        <w:ind w:right="72"/>
        <w:jc w:val="both"/>
      </w:pPr>
      <w:r w:rsidRPr="00BD6BA7">
        <w:tab/>
      </w:r>
      <w:r w:rsidRPr="00BD6BA7">
        <w:tab/>
      </w:r>
      <w:r w:rsidRPr="00BD6BA7">
        <w:tab/>
      </w:r>
      <w:r w:rsidRPr="00BD6BA7">
        <w:tab/>
      </w:r>
      <w:r w:rsidRPr="00BD6BA7">
        <w:tab/>
      </w:r>
      <w:r>
        <w:t>Residing at __________________________________</w:t>
      </w:r>
    </w:p>
    <w:p w14:paraId="7DF170AA" w14:textId="77777777" w:rsidR="00AA406C" w:rsidRDefault="00AA406C" w:rsidP="00AA406C">
      <w:pPr>
        <w:tabs>
          <w:tab w:val="left" w:pos="720"/>
          <w:tab w:val="left" w:pos="2304"/>
          <w:tab w:val="left" w:pos="3024"/>
          <w:tab w:val="left" w:pos="3744"/>
          <w:tab w:val="decimal" w:pos="4320"/>
          <w:tab w:val="left" w:pos="4464"/>
        </w:tabs>
        <w:ind w:right="72"/>
        <w:jc w:val="both"/>
      </w:pPr>
      <w:r w:rsidRPr="00BD6BA7">
        <w:tab/>
      </w:r>
      <w:r w:rsidRPr="00BD6BA7">
        <w:tab/>
      </w:r>
      <w:r w:rsidRPr="00BD6BA7">
        <w:tab/>
      </w:r>
      <w:r w:rsidRPr="00BD6BA7">
        <w:tab/>
      </w:r>
      <w:r w:rsidRPr="00BD6BA7">
        <w:tab/>
        <w:t>My c</w:t>
      </w:r>
      <w:r>
        <w:t>ommission expires:</w:t>
      </w:r>
      <w:r w:rsidR="00CA10FE">
        <w:t xml:space="preserve">  </w:t>
      </w:r>
      <w:r>
        <w:t>_______________________</w:t>
      </w:r>
    </w:p>
    <w:p w14:paraId="327C302E" w14:textId="77777777" w:rsidR="00AA406C" w:rsidRDefault="00AA406C">
      <w:pPr>
        <w:pStyle w:val="EnvelopeReturn"/>
        <w:rPr>
          <w:rFonts w:ascii="Times New Roman" w:hAnsi="Times New Roman"/>
          <w:sz w:val="24"/>
        </w:rPr>
      </w:pPr>
    </w:p>
    <w:p w14:paraId="61512974" w14:textId="77777777" w:rsidR="00AA406C" w:rsidRDefault="00AA406C">
      <w:pPr>
        <w:pStyle w:val="EnvelopeReturn"/>
        <w:rPr>
          <w:rFonts w:ascii="Times New Roman" w:hAnsi="Times New Roman"/>
          <w:sz w:val="24"/>
        </w:rPr>
      </w:pPr>
    </w:p>
    <w:p w14:paraId="01B031B1" w14:textId="77777777" w:rsidR="00AA406C" w:rsidRDefault="00AA406C">
      <w:pPr>
        <w:pStyle w:val="EnvelopeReturn"/>
        <w:rPr>
          <w:rFonts w:ascii="Times New Roman" w:hAnsi="Times New Roman"/>
          <w:sz w:val="24"/>
        </w:rPr>
      </w:pPr>
    </w:p>
    <w:p w14:paraId="5F6F1204" w14:textId="77777777" w:rsidR="000A01A7" w:rsidRDefault="000A01A7">
      <w:pPr>
        <w:pStyle w:val="EnvelopeReturn"/>
        <w:rPr>
          <w:rFonts w:ascii="Times New Roman" w:hAnsi="Times New Roman"/>
          <w:sz w:val="24"/>
        </w:rPr>
      </w:pPr>
    </w:p>
    <w:p w14:paraId="4312FE92" w14:textId="77777777" w:rsidR="000A01A7" w:rsidRDefault="000A01A7">
      <w:pPr>
        <w:pStyle w:val="EnvelopeReturn"/>
        <w:rPr>
          <w:rFonts w:ascii="Times New Roman" w:hAnsi="Times New Roman"/>
          <w:sz w:val="24"/>
        </w:rPr>
      </w:pPr>
    </w:p>
    <w:sectPr w:rsidR="000A01A7">
      <w:footerReference w:type="default" r:id="rId8"/>
      <w:pgSz w:w="12240" w:h="15840" w:code="1"/>
      <w:pgMar w:top="1440" w:right="1440" w:bottom="144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74B37A" w14:textId="77777777" w:rsidR="0050765D" w:rsidRDefault="0050765D">
      <w:r>
        <w:separator/>
      </w:r>
    </w:p>
  </w:endnote>
  <w:endnote w:type="continuationSeparator" w:id="0">
    <w:p w14:paraId="68BDFA8C" w14:textId="77777777" w:rsidR="0050765D" w:rsidRDefault="00507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00A9D" w14:textId="77777777" w:rsidR="000A01A7" w:rsidRDefault="000A01A7">
    <w:pPr>
      <w:pStyle w:val="Footer"/>
      <w:tabs>
        <w:tab w:val="clear" w:pos="4320"/>
        <w:tab w:val="clear" w:pos="8640"/>
      </w:tabs>
      <w:rPr>
        <w:smallCaps/>
        <w:sz w:val="20"/>
      </w:rPr>
    </w:pPr>
  </w:p>
  <w:p w14:paraId="5C43D085" w14:textId="77777777" w:rsidR="003E650F" w:rsidRPr="002E2222" w:rsidRDefault="003E650F">
    <w:pPr>
      <w:pStyle w:val="Footer"/>
      <w:tabs>
        <w:tab w:val="clear" w:pos="4320"/>
        <w:tab w:val="clear" w:pos="8640"/>
      </w:tabs>
      <w:rPr>
        <w:smallCaps/>
        <w:sz w:val="20"/>
      </w:rPr>
    </w:pPr>
    <w:r w:rsidRPr="002E2222">
      <w:rPr>
        <w:smallCaps/>
        <w:sz w:val="20"/>
      </w:rPr>
      <w:t>Jesse David Heisler Irrevocable Trust</w:t>
    </w:r>
    <w:r w:rsidR="000A01A7">
      <w:rPr>
        <w:smallCaps/>
        <w:sz w:val="20"/>
      </w:rPr>
      <w:tab/>
    </w:r>
    <w:r w:rsidR="000A01A7">
      <w:rPr>
        <w:smallCaps/>
        <w:sz w:val="20"/>
      </w:rPr>
      <w:tab/>
    </w:r>
    <w:r w:rsidR="000A01A7">
      <w:rPr>
        <w:smallCaps/>
        <w:sz w:val="20"/>
      </w:rPr>
      <w:tab/>
    </w:r>
    <w:r w:rsidR="000A01A7">
      <w:rPr>
        <w:smallCaps/>
        <w:sz w:val="20"/>
      </w:rPr>
      <w:tab/>
    </w:r>
    <w:r w:rsidR="000A01A7">
      <w:rPr>
        <w:smallCaps/>
        <w:sz w:val="20"/>
      </w:rPr>
      <w:tab/>
    </w:r>
    <w:r w:rsidR="000A01A7">
      <w:rPr>
        <w:smallCaps/>
        <w:sz w:val="20"/>
      </w:rPr>
      <w:tab/>
    </w:r>
    <w:r w:rsidR="000A01A7">
      <w:rPr>
        <w:smallCaps/>
        <w:sz w:val="20"/>
      </w:rPr>
      <w:tab/>
      <w:t xml:space="preserve">Page </w:t>
    </w:r>
    <w:r w:rsidR="00CA10FE" w:rsidRPr="00CA10FE">
      <w:rPr>
        <w:smallCaps/>
        <w:sz w:val="20"/>
      </w:rPr>
      <w:fldChar w:fldCharType="begin"/>
    </w:r>
    <w:r w:rsidR="00CA10FE" w:rsidRPr="00CA10FE">
      <w:rPr>
        <w:smallCaps/>
        <w:sz w:val="20"/>
      </w:rPr>
      <w:instrText xml:space="preserve"> PAGE   \* MERGEFORMAT </w:instrText>
    </w:r>
    <w:r w:rsidR="00CA10FE" w:rsidRPr="00CA10FE">
      <w:rPr>
        <w:smallCaps/>
        <w:sz w:val="20"/>
      </w:rPr>
      <w:fldChar w:fldCharType="separate"/>
    </w:r>
    <w:r w:rsidR="00CA10FE" w:rsidRPr="00CA10FE">
      <w:rPr>
        <w:smallCaps/>
        <w:noProof/>
        <w:sz w:val="20"/>
      </w:rPr>
      <w:t>1</w:t>
    </w:r>
    <w:r w:rsidR="00CA10FE" w:rsidRPr="00CA10FE">
      <w:rPr>
        <w:smallCaps/>
        <w:noProof/>
        <w:sz w:val="20"/>
      </w:rPr>
      <w:fldChar w:fldCharType="end"/>
    </w:r>
  </w:p>
  <w:p w14:paraId="30A373F5" w14:textId="77777777" w:rsidR="003E650F" w:rsidRDefault="00A02C40">
    <w:pPr>
      <w:pStyle w:val="Footer"/>
      <w:tabs>
        <w:tab w:val="clear" w:pos="4320"/>
        <w:tab w:val="clear" w:pos="8640"/>
      </w:tabs>
      <w:rPr>
        <w:smallCaps/>
        <w:noProof/>
        <w:sz w:val="20"/>
      </w:rPr>
    </w:pPr>
    <w:r>
      <w:rPr>
        <w:smallCaps/>
        <w:sz w:val="20"/>
      </w:rPr>
      <w:t xml:space="preserve">Resignation and </w:t>
    </w:r>
    <w:r w:rsidR="003E650F" w:rsidRPr="002E2222">
      <w:rPr>
        <w:smallCaps/>
        <w:sz w:val="20"/>
      </w:rPr>
      <w:t>Appointment</w:t>
    </w:r>
    <w:r w:rsidR="003E650F">
      <w:rPr>
        <w:smallCaps/>
        <w:sz w:val="20"/>
      </w:rPr>
      <w:t xml:space="preserve"> </w:t>
    </w:r>
    <w:r w:rsidR="000A01A7">
      <w:rPr>
        <w:smallCaps/>
        <w:sz w:val="20"/>
      </w:rPr>
      <w:t>of Successor</w:t>
    </w:r>
    <w:r w:rsidR="003E650F" w:rsidRPr="002E2222">
      <w:rPr>
        <w:smallCaps/>
        <w:sz w:val="20"/>
      </w:rPr>
      <w:t xml:space="preserve"> Trustee</w:t>
    </w:r>
    <w:r w:rsidR="003E650F" w:rsidRPr="002E2222">
      <w:rPr>
        <w:smallCaps/>
        <w:sz w:val="20"/>
      </w:rPr>
      <w:tab/>
    </w:r>
    <w:r w:rsidR="003E650F" w:rsidRPr="002E2222">
      <w:rPr>
        <w:smallCaps/>
        <w:sz w:val="20"/>
      </w:rPr>
      <w:tab/>
    </w:r>
    <w:r w:rsidR="003E650F" w:rsidRPr="002E2222">
      <w:rPr>
        <w:smallCaps/>
        <w:sz w:val="20"/>
      </w:rPr>
      <w:tab/>
    </w:r>
    <w:r w:rsidR="003E650F" w:rsidRPr="002E2222">
      <w:rPr>
        <w:smallCaps/>
        <w:sz w:val="20"/>
      </w:rPr>
      <w:tab/>
    </w:r>
    <w:r w:rsidR="003E650F" w:rsidRPr="002E2222">
      <w:rPr>
        <w:smallCaps/>
        <w:sz w:val="20"/>
      </w:rPr>
      <w:tab/>
    </w:r>
    <w:r w:rsidR="003E650F" w:rsidRPr="002E2222">
      <w:rPr>
        <w:smallCaps/>
        <w:sz w:val="20"/>
      </w:rPr>
      <w:tab/>
    </w:r>
  </w:p>
  <w:p w14:paraId="09A4383A" w14:textId="77777777" w:rsidR="000A01A7" w:rsidRDefault="000A01A7">
    <w:pPr>
      <w:pStyle w:val="Footer"/>
      <w:tabs>
        <w:tab w:val="clear" w:pos="4320"/>
        <w:tab w:val="clear" w:pos="8640"/>
      </w:tabs>
      <w:rPr>
        <w:smallCaps/>
        <w:noProof/>
        <w:sz w:val="20"/>
      </w:rPr>
    </w:pPr>
  </w:p>
  <w:p w14:paraId="7C0DC1B6" w14:textId="77777777" w:rsidR="003E650F" w:rsidRPr="002E2222" w:rsidRDefault="003E650F">
    <w:pPr>
      <w:pStyle w:val="Footer"/>
      <w:tabs>
        <w:tab w:val="clear" w:pos="4320"/>
        <w:tab w:val="clear" w:pos="8640"/>
      </w:tabs>
      <w:rPr>
        <w:smallCaps/>
        <w:noProof/>
        <w:sz w:val="20"/>
      </w:rPr>
    </w:pPr>
  </w:p>
  <w:p w14:paraId="36CD6F9C" w14:textId="77777777" w:rsidR="003E650F" w:rsidRPr="002E2222" w:rsidRDefault="003E650F">
    <w:pPr>
      <w:pStyle w:val="Footer"/>
      <w:tabs>
        <w:tab w:val="clear" w:pos="4320"/>
        <w:tab w:val="clear" w:pos="8640"/>
      </w:tabs>
      <w:rPr>
        <w:smallCaps/>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24C33" w14:textId="77777777" w:rsidR="0050765D" w:rsidRDefault="0050765D">
      <w:r>
        <w:separator/>
      </w:r>
    </w:p>
  </w:footnote>
  <w:footnote w:type="continuationSeparator" w:id="0">
    <w:p w14:paraId="42D0C173" w14:textId="77777777" w:rsidR="0050765D" w:rsidRDefault="00507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04817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183B2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A8C6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C3CAE1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9922F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1698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F6ED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0EAAB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D47F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EC18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753B83"/>
    <w:multiLevelType w:val="hybridMultilevel"/>
    <w:tmpl w:val="4D5E613A"/>
    <w:lvl w:ilvl="0" w:tplc="433CC912">
      <w:start w:val="1"/>
      <w:numFmt w:val="upperRoman"/>
      <w:lvlText w:val="%1."/>
      <w:lvlJc w:val="left"/>
      <w:pPr>
        <w:tabs>
          <w:tab w:val="num" w:pos="720"/>
        </w:tabs>
        <w:ind w:left="0" w:firstLine="720"/>
      </w:pPr>
      <w:rPr>
        <w:rFonts w:ascii="Times New Roman Bold" w:hAnsi="Times New Roman Bold" w:hint="default"/>
        <w:b/>
        <w:i w:val="0"/>
        <w:sz w:val="24"/>
        <w:szCs w:val="24"/>
      </w:rPr>
    </w:lvl>
    <w:lvl w:ilvl="1" w:tplc="251AC004">
      <w:start w:val="1"/>
      <w:numFmt w:val="upperLetter"/>
      <w:lvlText w:val="%2."/>
      <w:lvlJc w:val="left"/>
      <w:pPr>
        <w:tabs>
          <w:tab w:val="num" w:pos="720"/>
        </w:tabs>
        <w:ind w:left="0" w:firstLine="1440"/>
      </w:pPr>
      <w:rPr>
        <w:rFonts w:ascii="Times New Roman Bold" w:hAnsi="Times New Roman Bold" w:hint="default"/>
        <w:b/>
        <w:i w:val="0"/>
        <w:sz w:val="24"/>
        <w:szCs w:val="24"/>
      </w:rPr>
    </w:lvl>
    <w:lvl w:ilvl="2" w:tplc="5D1ED880">
      <w:start w:val="1"/>
      <w:numFmt w:val="lowerRoman"/>
      <w:lvlText w:val="%3."/>
      <w:lvlJc w:val="right"/>
      <w:pPr>
        <w:tabs>
          <w:tab w:val="num" w:pos="2160"/>
        </w:tabs>
        <w:ind w:left="2160" w:hanging="180"/>
      </w:pPr>
      <w:rPr>
        <w:rFonts w:ascii="Times New Roman Bold" w:hAnsi="Times New Roman Bold"/>
        <w:b w:val="0"/>
        <w:strike w:val="0"/>
      </w:rPr>
    </w:lvl>
    <w:lvl w:ilvl="3" w:tplc="0409000F">
      <w:start w:val="1"/>
      <w:numFmt w:val="decimal"/>
      <w:lvlText w:val="%4."/>
      <w:lvlJc w:val="left"/>
      <w:pPr>
        <w:tabs>
          <w:tab w:val="num" w:pos="2880"/>
        </w:tabs>
        <w:ind w:left="2880" w:hanging="360"/>
      </w:pPr>
    </w:lvl>
    <w:lvl w:ilvl="4" w:tplc="7C5AEC0C">
      <w:start w:val="1"/>
      <w:numFmt w:val="lowerLetter"/>
      <w:lvlText w:val="(%5)"/>
      <w:lvlJc w:val="left"/>
      <w:pPr>
        <w:ind w:left="333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2C6619"/>
    <w:multiLevelType w:val="hybridMultilevel"/>
    <w:tmpl w:val="D848E8F4"/>
    <w:lvl w:ilvl="0" w:tplc="2274001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27D707F"/>
    <w:multiLevelType w:val="hybridMultilevel"/>
    <w:tmpl w:val="2AFC8AB2"/>
    <w:lvl w:ilvl="0" w:tplc="4B1AA05A">
      <w:start w:val="1"/>
      <w:numFmt w:val="lowerLetter"/>
      <w:lvlText w:val="%1."/>
      <w:lvlJc w:val="right"/>
      <w:pPr>
        <w:ind w:left="2160" w:hanging="360"/>
      </w:pPr>
      <w:rPr>
        <w:rFonts w:ascii="Times New Roman" w:eastAsia="Aptos" w:hAnsi="Times New Roman" w:cs="Times New Roman"/>
        <w:b w:val="0"/>
        <w:bCs/>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71721647">
    <w:abstractNumId w:val="9"/>
  </w:num>
  <w:num w:numId="2" w16cid:durableId="1437095172">
    <w:abstractNumId w:val="7"/>
  </w:num>
  <w:num w:numId="3" w16cid:durableId="796216239">
    <w:abstractNumId w:val="6"/>
  </w:num>
  <w:num w:numId="4" w16cid:durableId="747115427">
    <w:abstractNumId w:val="5"/>
  </w:num>
  <w:num w:numId="5" w16cid:durableId="165754637">
    <w:abstractNumId w:val="4"/>
  </w:num>
  <w:num w:numId="6" w16cid:durableId="790896989">
    <w:abstractNumId w:val="8"/>
  </w:num>
  <w:num w:numId="7" w16cid:durableId="772671123">
    <w:abstractNumId w:val="3"/>
  </w:num>
  <w:num w:numId="8" w16cid:durableId="1797139076">
    <w:abstractNumId w:val="2"/>
  </w:num>
  <w:num w:numId="9" w16cid:durableId="1257127823">
    <w:abstractNumId w:val="1"/>
  </w:num>
  <w:num w:numId="10" w16cid:durableId="206571897">
    <w:abstractNumId w:val="0"/>
  </w:num>
  <w:num w:numId="11" w16cid:durableId="656998646">
    <w:abstractNumId w:val="11"/>
  </w:num>
  <w:num w:numId="12" w16cid:durableId="2136636563">
    <w:abstractNumId w:val="10"/>
  </w:num>
  <w:num w:numId="13" w16cid:durableId="15898449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8"/>
  <w:activeWritingStyle w:appName="MSWord" w:lang="en-US" w:vendorID="8" w:dllVersion="513" w:checkStyle="1"/>
  <w:proofState w:spelling="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94B"/>
    <w:rsid w:val="000A01A7"/>
    <w:rsid w:val="000D5231"/>
    <w:rsid w:val="001C6310"/>
    <w:rsid w:val="001D68DE"/>
    <w:rsid w:val="002E2222"/>
    <w:rsid w:val="003E650F"/>
    <w:rsid w:val="00440CD5"/>
    <w:rsid w:val="00446F84"/>
    <w:rsid w:val="004F394B"/>
    <w:rsid w:val="0050765D"/>
    <w:rsid w:val="005A7C28"/>
    <w:rsid w:val="00873050"/>
    <w:rsid w:val="00887460"/>
    <w:rsid w:val="00902EA2"/>
    <w:rsid w:val="00A02C40"/>
    <w:rsid w:val="00AA406C"/>
    <w:rsid w:val="00BB22FB"/>
    <w:rsid w:val="00BD7906"/>
    <w:rsid w:val="00BE2749"/>
    <w:rsid w:val="00C564EC"/>
    <w:rsid w:val="00C7177A"/>
    <w:rsid w:val="00CA10FE"/>
    <w:rsid w:val="00DE3262"/>
    <w:rsid w:val="00F62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8EC25E"/>
  <w15:chartTrackingRefBased/>
  <w15:docId w15:val="{61725AED-5756-48AE-87FF-FF4C7ED25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spacing w:line="480" w:lineRule="atLeast"/>
      <w:ind w:firstLine="72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line="240" w:lineRule="exact"/>
    </w:pPr>
  </w:style>
  <w:style w:type="paragraph" w:styleId="Signature">
    <w:name w:val="Signature"/>
    <w:basedOn w:val="Normal"/>
    <w:semiHidden/>
    <w:pPr>
      <w:keepNext/>
      <w:keepLines/>
      <w:ind w:left="4320"/>
    </w:pPr>
  </w:style>
  <w:style w:type="paragraph" w:styleId="EnvelopeAddress">
    <w:name w:val="envelope address"/>
    <w:basedOn w:val="Normal"/>
    <w:semiHidden/>
    <w:pPr>
      <w:framePr w:w="7920" w:h="1980" w:hRule="exact" w:hSpace="180" w:wrap="auto" w:hAnchor="page" w:xAlign="center" w:yAlign="bottom"/>
      <w:ind w:left="2880"/>
    </w:pPr>
    <w:rPr>
      <w:szCs w:val="24"/>
    </w:rPr>
  </w:style>
  <w:style w:type="paragraph" w:styleId="EnvelopeReturn">
    <w:name w:val="envelope return"/>
    <w:basedOn w:val="Normal"/>
    <w:semiHidden/>
    <w:rPr>
      <w:rFonts w:ascii="Arial" w:hAnsi="Arial"/>
      <w:sz w:val="20"/>
    </w:rPr>
  </w:style>
  <w:style w:type="paragraph" w:styleId="ListParagraph">
    <w:name w:val="List Paragraph"/>
    <w:basedOn w:val="Normal"/>
    <w:uiPriority w:val="34"/>
    <w:qFormat/>
    <w:rsid w:val="001C6310"/>
    <w:pPr>
      <w:ind w:left="720"/>
    </w:pPr>
  </w:style>
  <w:style w:type="paragraph" w:customStyle="1" w:styleId="DWTNorm">
    <w:name w:val="DWTNorm"/>
    <w:basedOn w:val="Normal"/>
    <w:rsid w:val="00902EA2"/>
    <w:pPr>
      <w:spacing w:line="480" w:lineRule="exact"/>
      <w:ind w:firstLine="720"/>
    </w:pPr>
  </w:style>
  <w:style w:type="paragraph" w:styleId="NoSpacing">
    <w:name w:val="No Spacing"/>
    <w:uiPriority w:val="1"/>
    <w:qFormat/>
    <w:rsid w:val="00BE2749"/>
    <w:rPr>
      <w:rFonts w:eastAsia="Calibri"/>
      <w:sz w:val="24"/>
      <w:szCs w:val="24"/>
    </w:rPr>
  </w:style>
  <w:style w:type="paragraph" w:styleId="BodyTextIndent2">
    <w:name w:val="Body Text Indent 2"/>
    <w:basedOn w:val="Normal"/>
    <w:link w:val="BodyTextIndent2Char"/>
    <w:semiHidden/>
    <w:rsid w:val="00CA10FE"/>
    <w:pPr>
      <w:widowControl w:val="0"/>
      <w:spacing w:line="468" w:lineRule="exact"/>
      <w:ind w:firstLine="720"/>
    </w:pPr>
    <w:rPr>
      <w:snapToGrid w:val="0"/>
    </w:rPr>
  </w:style>
  <w:style w:type="character" w:customStyle="1" w:styleId="BodyTextIndent2Char">
    <w:name w:val="Body Text Indent 2 Char"/>
    <w:link w:val="BodyTextIndent2"/>
    <w:semiHidden/>
    <w:rsid w:val="00CA10FE"/>
    <w:rPr>
      <w:snapToGrid w:val="0"/>
      <w:sz w:val="24"/>
    </w:rPr>
  </w:style>
  <w:style w:type="paragraph" w:styleId="BodyText">
    <w:name w:val="Body Text"/>
    <w:basedOn w:val="Normal"/>
    <w:link w:val="BodyTextChar"/>
    <w:semiHidden/>
    <w:rsid w:val="00CA10FE"/>
    <w:pPr>
      <w:spacing w:line="508" w:lineRule="exact"/>
    </w:pPr>
  </w:style>
  <w:style w:type="character" w:customStyle="1" w:styleId="BodyTextChar">
    <w:name w:val="Body Text Char"/>
    <w:link w:val="BodyText"/>
    <w:semiHidden/>
    <w:rsid w:val="00CA10F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646103">
      <w:bodyDiv w:val="1"/>
      <w:marLeft w:val="0"/>
      <w:marRight w:val="0"/>
      <w:marTop w:val="0"/>
      <w:marBottom w:val="0"/>
      <w:divBdr>
        <w:top w:val="none" w:sz="0" w:space="0" w:color="auto"/>
        <w:left w:val="none" w:sz="0" w:space="0" w:color="auto"/>
        <w:bottom w:val="none" w:sz="0" w:space="0" w:color="auto"/>
        <w:right w:val="none" w:sz="0" w:space="0" w:color="auto"/>
      </w:divBdr>
    </w:div>
    <w:div w:id="145031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Office\Startup\_KI%20-%20Glob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E515C-C5C3-4784-811E-DF0FADF46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_KI - Global</Template>
  <TotalTime>2</TotalTime>
  <Pages>6</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lpstr>
    </vt:vector>
  </TitlesOfParts>
  <Manager/>
  <Company>Merkle Siegel &amp; Friedrichsen, P.C.</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ruthann</dc:creator>
  <cp:keywords/>
  <cp:lastModifiedBy>Tim Friedrichsen</cp:lastModifiedBy>
  <cp:revision>2</cp:revision>
  <cp:lastPrinted>2025-03-31T19:52:00Z</cp:lastPrinted>
  <dcterms:created xsi:type="dcterms:W3CDTF">2025-04-08T14:20:00Z</dcterms:created>
  <dcterms:modified xsi:type="dcterms:W3CDTF">2025-04-08T14:20:00Z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ocal Office">
    <vt:lpwstr>Seattle, Washington  98101-2509</vt:lpwstr>
  </property>
  <property fmtid="{D5CDD505-2E9C-101B-9397-08002B2CF9AE}" pid="3" name="Doc No.">
    <vt:lpwstr>Q:\Darcy\SmithL\AppointmentSuccessorTrustee.doc</vt:lpwstr>
  </property>
  <property fmtid="{D5CDD505-2E9C-101B-9397-08002B2CF9AE}" pid="4" name="Addressee(s)">
    <vt:lpwstr> </vt:lpwstr>
  </property>
  <property fmtid="{D5CDD505-2E9C-101B-9397-08002B2CF9AE}" pid="5" name="Parties">
    <vt:lpwstr> </vt:lpwstr>
  </property>
  <property fmtid="{D5CDD505-2E9C-101B-9397-08002B2CF9AE}" pid="6" name="Cause No.">
    <vt:lpwstr> </vt:lpwstr>
  </property>
  <property fmtid="{D5CDD505-2E9C-101B-9397-08002B2CF9AE}" pid="7" name="Signer(s)">
    <vt:lpwstr> </vt:lpwstr>
  </property>
  <property fmtid="{D5CDD505-2E9C-101B-9397-08002B2CF9AE}" pid="8" name="Orig Doc Path">
    <vt:lpwstr>Q:\Darcy\SmithL</vt:lpwstr>
  </property>
  <property fmtid="{D5CDD505-2E9C-101B-9397-08002B2CF9AE}" pid="9" name="Doc Path">
    <vt:lpwstr>Q:\Darcy\SmithL</vt:lpwstr>
  </property>
  <property fmtid="{D5CDD505-2E9C-101B-9397-08002B2CF9AE}" pid="10" name="Doc Name">
    <vt:lpwstr>AppointmentSuccessorTrustee.doc</vt:lpwstr>
  </property>
  <property fmtid="{D5CDD505-2E9C-101B-9397-08002B2CF9AE}" pid="11" name="Client No.">
    <vt:lpwstr> </vt:lpwstr>
  </property>
  <property fmtid="{D5CDD505-2E9C-101B-9397-08002B2CF9AE}" pid="12" name="Matter No.">
    <vt:lpwstr> </vt:lpwstr>
  </property>
  <property fmtid="{D5CDD505-2E9C-101B-9397-08002B2CF9AE}" pid="13" name="Client Name">
    <vt:lpwstr> </vt:lpwstr>
  </property>
  <property fmtid="{D5CDD505-2E9C-101B-9397-08002B2CF9AE}" pid="14" name="Matter Name">
    <vt:lpwstr> </vt:lpwstr>
  </property>
  <property fmtid="{D5CDD505-2E9C-101B-9397-08002B2CF9AE}" pid="15" name="Caption Bank Document">
    <vt:lpwstr> </vt:lpwstr>
  </property>
  <property fmtid="{D5CDD505-2E9C-101B-9397-08002B2CF9AE}" pid="16" name="Redline">
    <vt:lpwstr>7777777</vt:lpwstr>
  </property>
</Properties>
</file>